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CE310" w14:textId="0EB52D05" w:rsidR="00E81978" w:rsidRPr="00C610A0" w:rsidRDefault="000A260F">
      <w:pPr>
        <w:pStyle w:val="ab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sdt>
        <w:sdtPr>
          <w:rPr>
            <w:rFonts w:ascii="Times New Roman" w:eastAsia="標楷體" w:hAnsi="Times New Roman" w:cs="Times New Roman"/>
            <w:sz w:val="28"/>
            <w:szCs w:val="28"/>
          </w:rPr>
          <w:alias w:val="職稱："/>
          <w:tag w:val="職稱："/>
          <w:id w:val="726351117"/>
          <w:placeholder>
            <w:docPart w:val="B5713A805F4C4A148584A5EF0898DDA9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3A0DB5" w:rsidRPr="00C610A0">
            <w:rPr>
              <w:rFonts w:ascii="Times New Roman" w:eastAsia="標楷體" w:hAnsi="Times New Roman" w:cs="Times New Roman"/>
              <w:sz w:val="28"/>
              <w:szCs w:val="28"/>
            </w:rPr>
            <w:t>安全程式設計與駭客攻防技術期末報告</w:t>
          </w:r>
          <w:r w:rsidR="003A0DB5" w:rsidRPr="00C610A0">
            <w:rPr>
              <w:rFonts w:ascii="Times New Roman" w:eastAsia="標楷體" w:hAnsi="Times New Roman" w:cs="Times New Roman"/>
              <w:sz w:val="28"/>
              <w:szCs w:val="28"/>
            </w:rPr>
            <w:br/>
          </w:r>
          <w:r w:rsidR="003A0DB5" w:rsidRPr="00C610A0">
            <w:rPr>
              <w:rFonts w:ascii="Times New Roman" w:eastAsia="標楷體" w:hAnsi="Times New Roman" w:cs="Times New Roman"/>
              <w:sz w:val="28"/>
              <w:szCs w:val="28"/>
            </w:rPr>
            <w:br/>
          </w:r>
        </w:sdtContent>
      </w:sdt>
    </w:p>
    <w:p w14:paraId="604F918F" w14:textId="3FE56071" w:rsidR="00B823AA" w:rsidRPr="00C610A0" w:rsidRDefault="000A260F" w:rsidP="00B823AA">
      <w:pPr>
        <w:pStyle w:val="21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張家禎</w:t>
      </w:r>
    </w:p>
    <w:p w14:paraId="5DB1A119" w14:textId="3E0504EF" w:rsidR="000A260F" w:rsidRPr="00C610A0" w:rsidRDefault="000A260F" w:rsidP="00B823AA">
      <w:pPr>
        <w:pStyle w:val="21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王亭皓</w:t>
      </w:r>
    </w:p>
    <w:p w14:paraId="619B1E83" w14:textId="4F98F064" w:rsidR="000A260F" w:rsidRPr="00C610A0" w:rsidRDefault="000A260F" w:rsidP="00B823AA">
      <w:pPr>
        <w:pStyle w:val="21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廖亭柔</w:t>
      </w:r>
    </w:p>
    <w:p w14:paraId="394B1681" w14:textId="2F22107D" w:rsidR="000A260F" w:rsidRPr="00C610A0" w:rsidRDefault="000A260F" w:rsidP="00B823AA">
      <w:pPr>
        <w:pStyle w:val="21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羅傳郡</w:t>
      </w:r>
    </w:p>
    <w:p w14:paraId="6790165B" w14:textId="6A8411B5" w:rsidR="00E81978" w:rsidRPr="00C610A0" w:rsidRDefault="00E81978" w:rsidP="00B823AA">
      <w:pPr>
        <w:pStyle w:val="21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sdt>
      <w:sdt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alias w:val="摘要："/>
        <w:tag w:val="摘要："/>
        <w:id w:val="202146031"/>
        <w:placeholder>
          <w:docPart w:val="F4B43F4F0AA94F04A3518B96D0DCE658"/>
        </w:placeholder>
        <w:temporary/>
        <w:showingPlcHdr/>
        <w15:appearance w15:val="hidden"/>
      </w:sdtPr>
      <w:sdtEndPr/>
      <w:sdtContent>
        <w:p w14:paraId="53452E62" w14:textId="77777777" w:rsidR="00E81978" w:rsidRPr="00C610A0" w:rsidRDefault="005D3A03">
          <w:pPr>
            <w:pStyle w:val="a5"/>
            <w:rPr>
              <w:rFonts w:ascii="Times New Roman" w:eastAsia="標楷體" w:hAnsi="Times New Roman" w:cs="Times New Roman"/>
              <w:noProof/>
              <w:sz w:val="28"/>
              <w:szCs w:val="28"/>
              <w:lang w:eastAsia="zh-TW"/>
            </w:rPr>
          </w:pPr>
          <w:r w:rsidRPr="00C610A0">
            <w:rPr>
              <w:rFonts w:ascii="Times New Roman" w:eastAsia="標楷體" w:hAnsi="Times New Roman" w:cs="Times New Roman"/>
              <w:noProof/>
              <w:sz w:val="28"/>
              <w:szCs w:val="28"/>
              <w:lang w:val="zh-TW" w:eastAsia="zh-TW" w:bidi="zh-TW"/>
            </w:rPr>
            <w:t>摘要</w:t>
          </w:r>
        </w:p>
      </w:sdtContent>
    </w:sdt>
    <w:p w14:paraId="201152ED" w14:textId="06ED5982" w:rsidR="00E81978" w:rsidRPr="00C610A0" w:rsidRDefault="000A260F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本次期末專案欲先從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中搜尋幾個常見的系統漏洞並嘗試攻擊，其中被攻擊的靶機可為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etasploitable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2 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etasploitable3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或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。</w:t>
      </w:r>
    </w:p>
    <w:p w14:paraId="5A8F8846" w14:textId="478225AF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可從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中找可執行的檔案，例：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Ruby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Python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等，也可直接使用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 framework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中內建的程式進行攻擊。</w:t>
      </w:r>
    </w:p>
    <w:p w14:paraId="66EC9652" w14:textId="1D4FA946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41DA1F9" w14:textId="4FDB8222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31C206E" w14:textId="5914D9C7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FF37B84" w14:textId="0AD630BA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61804C5" w14:textId="727BD20E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33650C9" w14:textId="25C5DF80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31BF8FC" w14:textId="532B99F6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ABE57F8" w14:textId="0341AAA0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93B7453" w14:textId="48EA5079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01E04E4" w14:textId="7AAE92AA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63D7CEB" w14:textId="4FEE1245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B3FC52B" w14:textId="587BF63C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26A24021" w14:textId="3982EDC8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EE8E98B" w14:textId="78547C2B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C2C756E" w14:textId="30A1E7E3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E49AAA8" w14:textId="7B24DBE6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01503D6" w14:textId="5140F731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457F375" w14:textId="121EDC62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4F94663" w14:textId="2A0E12F1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8F96C42" w14:textId="77777777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30EAD7E" w14:textId="15229E82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C278BB5" w14:textId="77777777" w:rsidR="003A0DB5" w:rsidRPr="00C610A0" w:rsidRDefault="003A0DB5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8EA4CE4" w14:textId="34E09E0D" w:rsidR="00E81978" w:rsidRPr="00C610A0" w:rsidRDefault="003A0DB5" w:rsidP="003A0DB5">
      <w:pPr>
        <w:pStyle w:val="1"/>
        <w:jc w:val="left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t>Example1</w:t>
      </w:r>
    </w:p>
    <w:p w14:paraId="0F94A04C" w14:textId="6F699AAF" w:rsidR="00E81978" w:rsidRPr="00C610A0" w:rsidRDefault="003A0DB5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 framework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Windows SMB Dropper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SMB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就是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的網路檔案分享系統，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use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它之後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show options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後可以看到它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的必須欄位只有兩個，一個是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LHOST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可以設定攻擊者的回傳的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ip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，另一個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filename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可以設定攻擊的文件名稱，預設為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work.lnk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，可自己設定成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.scf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.url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.xml</w:t>
      </w:r>
      <w:r w:rsidR="00815A99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等。如下圖</w:t>
      </w:r>
    </w:p>
    <w:p w14:paraId="29EDADC4" w14:textId="017CCCD7" w:rsidR="003A0DB5" w:rsidRPr="00C610A0" w:rsidRDefault="003A0DB5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64CBDA6D" wp14:editId="5AB8157D">
            <wp:extent cx="5731510" cy="1798320"/>
            <wp:effectExtent l="0" t="0" r="2540" b="0"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D3BB3035-8818-469A-94A7-A941FAD79D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D3BB3035-8818-469A-94A7-A941FAD79D5A}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0483" w14:textId="41603106" w:rsidR="003A0DB5" w:rsidRPr="00C610A0" w:rsidRDefault="003A0DB5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5D85A14E" wp14:editId="73DDADBD">
            <wp:extent cx="5731510" cy="1706245"/>
            <wp:effectExtent l="0" t="0" r="2540" b="8255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A7246E6A-F21A-4C16-8094-F7E140031BD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A7246E6A-F21A-4C16-8094-F7E140031BDD}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79FD" w14:textId="5E65AB56" w:rsidR="00815A99" w:rsidRPr="00C610A0" w:rsidRDefault="00815A99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D6AE691" w14:textId="6ABD3200" w:rsidR="00815A99" w:rsidRPr="00C610A0" w:rsidRDefault="00815A99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都設定完後可以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產生出要攻擊的檔案</w:t>
      </w:r>
    </w:p>
    <w:p w14:paraId="05500B9A" w14:textId="77777777" w:rsidR="00815A99" w:rsidRPr="00C610A0" w:rsidRDefault="00815A99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4B93FF3B" wp14:editId="355C06F0">
            <wp:extent cx="5731510" cy="1911350"/>
            <wp:effectExtent l="0" t="0" r="2540" b="0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095FB19F-AF4E-4DC8-B5AC-F15164DC22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095FB19F-AF4E-4DC8-B5AC-F15164DC2204}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2507" w14:textId="6AD9CCB6" w:rsidR="00815A99" w:rsidRPr="00C610A0" w:rsidRDefault="00815A99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drawing>
          <wp:inline distT="0" distB="0" distL="0" distR="0" wp14:anchorId="0CB61546" wp14:editId="405ACE3D">
            <wp:extent cx="2440731" cy="1470577"/>
            <wp:effectExtent l="0" t="0" r="0" b="0"/>
            <wp:docPr id="1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58D32207-4A6C-4D3D-9227-6EBE28067C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58D32207-4A6C-4D3D-9227-6EBE28067CB8}"/>
                        </a:ext>
                      </a:extLst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6602" cy="14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26E1BBC0" wp14:editId="3CEC82D3">
            <wp:extent cx="1351722" cy="2545469"/>
            <wp:effectExtent l="0" t="0" r="1270" b="7620"/>
            <wp:docPr id="3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8C316FA6-7443-4EC0-84C6-EFF75727482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8C316FA6-7443-4EC0-84C6-EFF757274828}"/>
                        </a:ext>
                      </a:extLst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0068" cy="2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B986" w14:textId="1B9FC739" w:rsidR="00815A99" w:rsidRPr="00C610A0" w:rsidRDefault="00815A99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其中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lnk 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檔是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indows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的捷徑檔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，可在檔案中存病毒，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這種毒很難判斷是不是有害，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lnk 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檔還能用來呼叫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CMD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指令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駭客可以把一段有害的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CMD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指令寫到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lnk 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檔的『目標』欄內，當執行這個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lnk 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檔時就會去執行目標欄內的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CMD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指令，</w:t>
      </w:r>
    </w:p>
    <w:p w14:paraId="5BAA90F9" w14:textId="075BA719" w:rsidR="00815A99" w:rsidRPr="00C610A0" w:rsidRDefault="00815A99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介殼命令檔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(Shell Command File)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主要是用來開啟檔案總管或是顯示桌面的捷徑檔。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作業系統與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Chrome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瀏覽器在處理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檔時，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Chrome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瀏覽器預設是將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檔視為安全的檔案，不需提醒使用者即自動下載此類型的檔案，若攻擊者在網頁中嵌入惡意的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檔案，使用者透過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Chrome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瀏覽器造訪惡意的網頁時，就會自動下載該惡意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檔案至使用者電腦中，下載完成後，當使用者開啟存放此檔案之資料夾時，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Windows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作業系統將自動執行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SCF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檔案，並嘗試自動登入到攻擊者所架設之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SMB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伺服器，導致攻擊者可藉此取得使用者所傳送之帳號與密碼資訊。</w:t>
      </w:r>
    </w:p>
    <w:p w14:paraId="622619F6" w14:textId="5E4447C8" w:rsidR="00AE494F" w:rsidRPr="00C610A0" w:rsidRDefault="00AE494F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C82A390" w14:textId="3AC9B855" w:rsidR="008D52C9" w:rsidRPr="00C610A0" w:rsidRDefault="008D52C9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7B179CE" w14:textId="1E9AC761" w:rsidR="008D52C9" w:rsidRPr="00C610A0" w:rsidRDefault="008D52C9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2DF8B29" w14:textId="44EA8334" w:rsidR="008D52C9" w:rsidRPr="00C610A0" w:rsidRDefault="008D52C9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73B83D86" w14:textId="77777777" w:rsidR="008D52C9" w:rsidRPr="00C610A0" w:rsidRDefault="008D52C9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3D63270" w14:textId="7728E4E8" w:rsidR="00E81978" w:rsidRPr="00C610A0" w:rsidRDefault="00AE494F" w:rsidP="00C31D30">
      <w:pPr>
        <w:pStyle w:val="21"/>
        <w:rPr>
          <w:rFonts w:ascii="Times New Roman" w:eastAsia="標楷體" w:hAnsi="Times New Roman" w:cs="Times New Roman"/>
          <w:noProof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t>Example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2</w:t>
      </w:r>
    </w:p>
    <w:p w14:paraId="3874D91F" w14:textId="0DDD4530" w:rsidR="00AE494F" w:rsidRPr="00C610A0" w:rsidRDefault="00AE494F" w:rsidP="00AE494F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找到的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MS15_051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CVE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編號：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2015-1701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，也是很有名的例子。主要是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進行權限提升獲取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window server 2003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/2008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system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權限，最後進行遠程控制。</w:t>
      </w:r>
    </w:p>
    <w:p w14:paraId="7CB3FBD5" w14:textId="2F012A18" w:rsidR="00AE494F" w:rsidRPr="00C610A0" w:rsidRDefault="00AE494F" w:rsidP="00AE494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這個案例也是本次專題起初欲做的實例，欲使用國網建立的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Metasploitable3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，內建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W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indow server 2008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R2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system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，不過最後沒攻擊成功。</w:t>
      </w:r>
    </w:p>
    <w:p w14:paraId="3C0FF479" w14:textId="3CFA30A7" w:rsidR="00AE494F" w:rsidRPr="00C610A0" w:rsidRDefault="00AE494F" w:rsidP="00AE494F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612996A6" wp14:editId="4B7A9E91">
            <wp:extent cx="5104737" cy="1502796"/>
            <wp:effectExtent l="0" t="0" r="1270" b="2540"/>
            <wp:docPr id="11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036" cy="15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C18" w14:textId="6462E597" w:rsidR="00AE494F" w:rsidRPr="00C610A0" w:rsidRDefault="00AE494F" w:rsidP="00AE494F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首先</w:t>
      </w:r>
      <w:proofErr w:type="gramStart"/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先</w:t>
      </w:r>
      <w:proofErr w:type="gramEnd"/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建立靶機，並找到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靶機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ip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，在攻擊機上產生木馬程式，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把生成的木馬掛在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攻擊機開的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服務器上等靶機下載</w:t>
      </w:r>
    </w:p>
    <w:p w14:paraId="5680BF39" w14:textId="14B14074" w:rsidR="00AE494F" w:rsidRPr="00C610A0" w:rsidRDefault="00AE494F" w:rsidP="00AE494F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54B1EA2E" wp14:editId="051B38E6">
            <wp:extent cx="4861560" cy="827267"/>
            <wp:effectExtent l="190500" t="190500" r="186690" b="182880"/>
            <wp:docPr id="12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016" cy="866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26C64" w14:textId="76514CF3" w:rsidR="004854AF" w:rsidRPr="00C610A0" w:rsidRDefault="004854AF" w:rsidP="00AE494F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028428D0" wp14:editId="2A225A9C">
            <wp:extent cx="4898334" cy="2441381"/>
            <wp:effectExtent l="190500" t="190500" r="188595" b="187960"/>
            <wp:docPr id="10" name="圖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78" cy="24434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B5C6" w14:textId="241FE927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lastRenderedPageBreak/>
        <w:t>使用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msf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裡面的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handler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模塊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，</w:t>
      </w: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操作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：</w:t>
      </w:r>
      <w:proofErr w:type="spellStart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msfconsole</w:t>
      </w:r>
      <w:proofErr w:type="spellEnd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-&gt;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use exploit/multi/handler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-&gt;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show options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並可開始設置攻擊機的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payloads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，設定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LHOST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跟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LPORT(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預設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4444)</w:t>
      </w:r>
    </w:p>
    <w:p w14:paraId="30C3AB25" w14:textId="32F1CB70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3C6FF136" wp14:editId="7B348E86">
            <wp:extent cx="4818821" cy="3141097"/>
            <wp:effectExtent l="190500" t="190500" r="191770" b="193040"/>
            <wp:docPr id="8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8470" cy="31473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64CED" w14:textId="0D5B1B60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設定完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payload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後，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用</w:t>
      </w:r>
      <w:proofErr w:type="spellStart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lampp</w:t>
      </w:r>
      <w:proofErr w:type="spellEnd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重新啟動網站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，等待靶機連到網站，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靶機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可以在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IE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上輸入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http://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10.101.9.118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/shell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 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上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下載木馬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程式</w:t>
      </w:r>
    </w:p>
    <w:p w14:paraId="674FF25E" w14:textId="56E78C73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7280EDB0" wp14:editId="3ACFEB51">
            <wp:extent cx="4578806" cy="962439"/>
            <wp:effectExtent l="190500" t="190500" r="184150" b="200025"/>
            <wp:docPr id="9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292" cy="982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3F0B9" w14:textId="1A023292" w:rsidR="008D52C9" w:rsidRPr="00C610A0" w:rsidRDefault="008D52C9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615AC974" wp14:editId="49BB1A07">
            <wp:extent cx="2838615" cy="198478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310" cy="2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6F3" w14:textId="63E16D1A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lastRenderedPageBreak/>
        <w:t>攻擊機成功獲取到靶機的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shell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，使用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“</w:t>
      </w:r>
      <w:proofErr w:type="spellStart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getuid</w:t>
      </w:r>
      <w:proofErr w:type="spellEnd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”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查看為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administrator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權限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使用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ms15-051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漏洞，進一步獲取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system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最高權限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use exploit/windows/local/ms15_051_client_copy_image</w:t>
      </w:r>
    </w:p>
    <w:p w14:paraId="5A2376B4" w14:textId="4F4AD114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0443C80F" wp14:editId="6593C755">
            <wp:extent cx="5731510" cy="274002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5C1D" w14:textId="484B9835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設置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payload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Session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用</w:t>
      </w: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1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輸入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“run”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攻擊成功，使用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“</w:t>
      </w:r>
      <w:proofErr w:type="spellStart"/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getuid</w:t>
      </w:r>
      <w:proofErr w:type="spellEnd"/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”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查看已是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system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用戶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。再輸入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load </w:t>
      </w:r>
      <w:proofErr w:type="spellStart"/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mimikatz</w:t>
      </w:r>
      <w:proofErr w:type="spellEnd"/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獲取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administrator</w:t>
      </w:r>
      <w:r w:rsidR="008D52C9"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的密碼</w:t>
      </w:r>
    </w:p>
    <w:p w14:paraId="0AF74DB1" w14:textId="787BD197" w:rsidR="004854AF" w:rsidRPr="00C610A0" w:rsidRDefault="004854AF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1638F924" wp14:editId="1AD476E2">
            <wp:extent cx="5731510" cy="32258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9480" w14:textId="613FADB0" w:rsidR="008D52C9" w:rsidRPr="00C610A0" w:rsidRDefault="008D52C9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lastRenderedPageBreak/>
        <w:drawing>
          <wp:inline distT="0" distB="0" distL="0" distR="0" wp14:anchorId="62F72FB2" wp14:editId="3FEDBC0C">
            <wp:extent cx="5134692" cy="2676899"/>
            <wp:effectExtent l="0" t="0" r="889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A564" w14:textId="4A21C6B7" w:rsidR="008D52C9" w:rsidRPr="00C610A0" w:rsidRDefault="008D52C9" w:rsidP="004854AF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0CD14748" wp14:editId="53A83EBE">
            <wp:extent cx="4153480" cy="246731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E0AE" w14:textId="51A16D30" w:rsidR="00E81978" w:rsidRPr="00C610A0" w:rsidRDefault="00E81978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8E6A913" w14:textId="03F10131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FC76C9F" w14:textId="309EF5F7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D4ED547" w14:textId="3458E8C0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1E5CD10" w14:textId="77F8CB4E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E9C7024" w14:textId="7286D1D8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92D3139" w14:textId="15C624F6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D84AF41" w14:textId="1644522B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5610F158" w14:textId="4DD860AB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1016AC0" w14:textId="77777777" w:rsidR="008D52C9" w:rsidRPr="00C610A0" w:rsidRDefault="008D52C9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220D65EE" w14:textId="03539904" w:rsidR="00355DCA" w:rsidRPr="00C610A0" w:rsidRDefault="008D52C9" w:rsidP="008D52C9">
      <w:pPr>
        <w:pStyle w:val="31"/>
        <w:ind w:firstLine="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t>Example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3</w:t>
      </w:r>
    </w:p>
    <w:p w14:paraId="2C725ACF" w14:textId="16721501" w:rsidR="00C610A0" w:rsidRPr="00C610A0" w:rsidRDefault="00C610A0" w:rsidP="00C610A0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中找到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比較新的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目前還沒有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CVE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編號。主要是進行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執行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remote code execution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，最後進行遠程控制。</w:t>
      </w:r>
    </w:p>
    <w:p w14:paraId="4A0F73C0" w14:textId="122F169B" w:rsidR="008D52C9" w:rsidRPr="00C610A0" w:rsidRDefault="005678B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04D00C8B" wp14:editId="03FD4CE5">
            <wp:extent cx="5033175" cy="1852654"/>
            <wp:effectExtent l="0" t="0" r="0" b="0"/>
            <wp:docPr id="20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1142" cy="18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45D" w14:textId="319C7D17" w:rsidR="005678B0" w:rsidRPr="00C610A0" w:rsidRDefault="005678B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7DCE7276" wp14:editId="0A4BA935">
            <wp:extent cx="5057029" cy="1858427"/>
            <wp:effectExtent l="0" t="0" r="0" b="8890"/>
            <wp:docPr id="22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D4B99FAC-C42E-4DEB-B966-4C3DBFDE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D4B99FAC-C42E-4DEB-B966-4C3DBFDE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0532" cy="186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7E5" w14:textId="160B2368" w:rsidR="00C610A0" w:rsidRPr="00C610A0" w:rsidRDefault="00C610A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</w:p>
    <w:p w14:paraId="3AEA9DF5" w14:textId="6377066B" w:rsidR="00C610A0" w:rsidRPr="00C610A0" w:rsidRDefault="00C610A0" w:rsidP="00C610A0">
      <w:pP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Sh</w:t>
      </w:r>
      <w: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ow options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後看到有許多可以設定的，例：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RHOST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LHOST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U</w:t>
      </w:r>
      <w: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SERNAME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P</w:t>
      </w:r>
      <w: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ASSWORD</w:t>
      </w:r>
      <w:r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等。</w:t>
      </w:r>
      <w:r w:rsidRPr="00C610A0"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RHOST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設定攻擊機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i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p</w:t>
      </w:r>
      <w:proofErr w:type="spellEnd"/>
      <w:r w:rsidRPr="00C610A0"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，</w:t>
      </w:r>
      <w:r w:rsidRPr="00C610A0"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LHOST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設定</w:t>
      </w:r>
      <w:r w:rsidR="00713D8D"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靶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機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i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p</w:t>
      </w:r>
      <w:proofErr w:type="spellEnd"/>
      <w:r w:rsidR="00713D8D"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，</w:t>
      </w:r>
      <w:r w:rsidR="00713D8D"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U</w:t>
      </w:r>
      <w:r w:rsidR="00713D8D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SERNAME</w:t>
      </w:r>
      <w:r w:rsidR="00713D8D"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，</w:t>
      </w:r>
      <w:r w:rsidR="00713D8D"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P</w:t>
      </w:r>
      <w:r w:rsidR="00713D8D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ASSWORD</w:t>
      </w:r>
      <w:r w:rsidR="00713D8D">
        <w:rPr>
          <w:rFonts w:ascii="Times New Roman" w:eastAsia="標楷體" w:hAnsi="Times New Roman" w:cs="Times New Roman" w:hint="eastAsia"/>
          <w:sz w:val="28"/>
          <w:szCs w:val="28"/>
          <w:lang w:val="zh-TW" w:eastAsia="zh-TW" w:bidi="zh-TW"/>
        </w:rPr>
        <w:t>都隨便設值。如下圖所示</w:t>
      </w:r>
    </w:p>
    <w:p w14:paraId="5737D64A" w14:textId="3EA72684" w:rsidR="005678B0" w:rsidRPr="00C610A0" w:rsidRDefault="005678B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lastRenderedPageBreak/>
        <w:drawing>
          <wp:inline distT="0" distB="0" distL="0" distR="0" wp14:anchorId="6475C577" wp14:editId="702A8DA1">
            <wp:extent cx="4905546" cy="4707172"/>
            <wp:effectExtent l="0" t="0" r="0" b="0"/>
            <wp:docPr id="23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97565E2D-0530-49F1-9D96-80070DC010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97565E2D-0530-49F1-9D96-80070DC010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0895" cy="47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0F5" w14:textId="0796A022" w:rsidR="005678B0" w:rsidRPr="00C610A0" w:rsidRDefault="005678B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608F1A92" wp14:editId="179694C4">
            <wp:extent cx="4913906" cy="1576087"/>
            <wp:effectExtent l="0" t="0" r="1270" b="5080"/>
            <wp:docPr id="24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9D30671D-AB07-4B80-A935-44FBD7A8F3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9D30671D-AB07-4B80-A935-44FBD7A8F3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215" cy="1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164" w14:textId="14C4F1E4" w:rsidR="00C610A0" w:rsidRPr="00C610A0" w:rsidRDefault="00C610A0" w:rsidP="008D52C9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設定完後執行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exploit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失敗，礙於這在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上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比較新，上網找也找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不太到有人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已經攻擊成功的案例，也不太清楚攻擊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f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ail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主因為何，因此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此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案例做到這邊。</w:t>
      </w:r>
    </w:p>
    <w:p w14:paraId="23E197BC" w14:textId="6DA4D262" w:rsidR="005678B0" w:rsidRPr="00C610A0" w:rsidRDefault="005678B0" w:rsidP="008D52C9">
      <w:pPr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drawing>
          <wp:inline distT="0" distB="0" distL="0" distR="0" wp14:anchorId="6727F30F" wp14:editId="7ECC9ABA">
            <wp:extent cx="5030354" cy="1280160"/>
            <wp:effectExtent l="0" t="0" r="0" b="0"/>
            <wp:docPr id="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5F192424-3F5E-45FF-98B3-B91247BFD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5F192424-3F5E-45FF-98B3-B91247BFD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1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F8C8" w14:textId="2C7D62CE" w:rsidR="00355DCA" w:rsidRPr="00C610A0" w:rsidRDefault="00C610A0" w:rsidP="00C610A0">
      <w:pPr>
        <w:pStyle w:val="31"/>
        <w:ind w:firstLine="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t>Example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4</w:t>
      </w:r>
    </w:p>
    <w:p w14:paraId="1E868E53" w14:textId="794A3E8F" w:rsidR="00713D8D" w:rsidRPr="00C610A0" w:rsidRDefault="00713D8D" w:rsidP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中找到的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MS15_051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CVE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編號：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2009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-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4324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，也是很有名的例子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，並通過平台驗證。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主要是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Adobe Reader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和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Acrobat 9.x 9.3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之前的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Multimedia.api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中的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Doc.media.newPlayer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方法中的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Use-after-free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漏洞，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Windows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和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Mac OS X 8.2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之前的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8.x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允許遠程攻擊者執行任意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程式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碼使用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ZLib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壓縮製作的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PDF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文件，於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2009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年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12 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月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被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e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xploit</w: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。</w:t>
      </w:r>
    </w:p>
    <w:p w14:paraId="61443F0B" w14:textId="77777777" w:rsidR="00C610A0" w:rsidRPr="00713D8D" w:rsidRDefault="00C610A0" w:rsidP="00C610A0">
      <w:pPr>
        <w:rPr>
          <w:rFonts w:ascii="Times New Roman" w:eastAsia="標楷體" w:hAnsi="Times New Roman" w:cs="Times New Roman"/>
          <w:sz w:val="28"/>
          <w:szCs w:val="28"/>
          <w:lang w:eastAsia="zh-TW" w:bidi="zh-TW"/>
        </w:rPr>
      </w:pPr>
    </w:p>
    <w:p w14:paraId="4950E83F" w14:textId="74141EA4" w:rsidR="00E81978" w:rsidRDefault="00C610A0">
      <w:pPr>
        <w:rPr>
          <w:rFonts w:ascii="Times New Roman" w:eastAsia="標楷體" w:hAnsi="Times New Roman" w:cs="Times New Roman"/>
          <w:b/>
          <w:bCs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b/>
          <w:bCs/>
          <w:noProof/>
          <w:sz w:val="28"/>
          <w:szCs w:val="28"/>
          <w:lang w:eastAsia="zh-TW"/>
        </w:rPr>
        <w:drawing>
          <wp:inline distT="0" distB="0" distL="0" distR="0" wp14:anchorId="66DB1FBA" wp14:editId="402FA60A">
            <wp:extent cx="5057029" cy="1892410"/>
            <wp:effectExtent l="0" t="0" r="0" b="0"/>
            <wp:docPr id="26" name="圖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4993" cy="18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5D02" w14:textId="6428407F" w:rsidR="00713D8D" w:rsidRDefault="00713D8D">
      <w:pPr>
        <w:rPr>
          <w:rFonts w:ascii="Times New Roman" w:eastAsia="標楷體" w:hAnsi="Times New Roman" w:cs="Times New Roman"/>
          <w:b/>
          <w:bCs/>
          <w:noProof/>
          <w:sz w:val="28"/>
          <w:szCs w:val="28"/>
          <w:lang w:eastAsia="zh-TW"/>
        </w:rPr>
      </w:pPr>
    </w:p>
    <w:p w14:paraId="618E9B9A" w14:textId="3571C7F7" w:rsidR="00713D8D" w:rsidRPr="00713D8D" w:rsidRDefault="00752A5E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不過，此攻擊方法沒建在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 framework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中。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我還下載並建立了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windows XP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虛擬機，</w:t>
      </w:r>
      <w:r w:rsidR="00713D8D" w:rsidRP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一樣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嘗試許久仍未做出結果，攻擊失敗</w:t>
      </w:r>
    </w:p>
    <w:p w14:paraId="48C21A94" w14:textId="4A58000F" w:rsidR="00C610A0" w:rsidRPr="00C610A0" w:rsidRDefault="00C610A0">
      <w:pPr>
        <w:rPr>
          <w:rFonts w:ascii="Times New Roman" w:eastAsia="標楷體" w:hAnsi="Times New Roman" w:cs="Times New Roman"/>
          <w:b/>
          <w:bCs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b/>
          <w:bCs/>
          <w:noProof/>
          <w:sz w:val="28"/>
          <w:szCs w:val="28"/>
          <w:lang w:eastAsia="zh-TW"/>
        </w:rPr>
        <w:drawing>
          <wp:inline distT="0" distB="0" distL="0" distR="0" wp14:anchorId="2D0718FD" wp14:editId="48F6508F">
            <wp:extent cx="5088834" cy="2878372"/>
            <wp:effectExtent l="0" t="0" r="0" b="0"/>
            <wp:docPr id="27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258" cy="288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FB0" w14:textId="379F43B0" w:rsidR="00355DCA" w:rsidRPr="00C844E7" w:rsidRDefault="00C610A0" w:rsidP="00C610A0">
      <w:pPr>
        <w:pStyle w:val="31"/>
        <w:ind w:firstLine="0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t>Exam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ple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5</w:t>
      </w:r>
      <w:r w:rsidR="008F79DE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 xml:space="preserve"> (</w:t>
      </w:r>
      <w:r w:rsidR="008F79DE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攻擊成功</w:t>
      </w:r>
      <w:r w:rsidR="008F79DE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)</w:t>
      </w:r>
    </w:p>
    <w:p w14:paraId="33EE113C" w14:textId="44A58E9D" w:rsidR="00752A5E" w:rsidRPr="00C844E7" w:rsidRDefault="00752A5E" w:rsidP="00752A5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844E7">
        <w:rPr>
          <w:rFonts w:ascii="Times New Roman" w:eastAsia="標楷體" w:hAnsi="Times New Roman" w:cs="Times New Roman"/>
          <w:sz w:val="28"/>
          <w:szCs w:val="28"/>
          <w:lang w:val="zh-TW" w:eastAsia="zh-TW" w:bidi="zh-TW"/>
        </w:rPr>
        <w:t>在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中找到的，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CVE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編號：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2011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-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2523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，也是很有名的例子。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和老師上課提到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Un</w:t>
      </w:r>
      <w:r w:rsid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real IRCD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一樣是後門程式，也有內建在</w:t>
      </w:r>
      <w:r w:rsidR="00C844E7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 framework</w:t>
      </w:r>
      <w:r w:rsidR="00C844E7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，可進到靶機的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s</w:t>
      </w:r>
      <w:r w:rsid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hell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執行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CMD</w:t>
      </w:r>
      <w:r w:rsidR="00C844E7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。</w:t>
      </w:r>
    </w:p>
    <w:p w14:paraId="52D372BC" w14:textId="4033E11D" w:rsidR="00752A5E" w:rsidRPr="00C844E7" w:rsidRDefault="00C844E7" w:rsidP="00752A5E">
      <w:pP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</w:pPr>
      <w:proofErr w:type="spellStart"/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vsftpd</w:t>
      </w:r>
      <w:proofErr w:type="spellEnd"/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2.3.4 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包含一個後門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程式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利用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f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tp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它在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Po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rt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6200/</w:t>
      </w:r>
      <w:proofErr w:type="spellStart"/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tcp</w:t>
      </w:r>
      <w:proofErr w:type="spellEnd"/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上打開一個</w:t>
      </w:r>
      <w:r w:rsidRPr="00C844E7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shell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可以利用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n</w:t>
      </w:r>
      <w:r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map</w:t>
      </w:r>
      <w:proofErr w:type="spellEnd"/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掃描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看看靶機有沒有開啟這服務。</w:t>
      </w:r>
    </w:p>
    <w:p w14:paraId="26FD04DF" w14:textId="1373086B" w:rsidR="00E81978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7F83E" wp14:editId="51F4F341">
                <wp:simplePos x="0" y="0"/>
                <wp:positionH relativeFrom="column">
                  <wp:posOffset>596347</wp:posOffset>
                </wp:positionH>
                <wp:positionV relativeFrom="paragraph">
                  <wp:posOffset>1704975</wp:posOffset>
                </wp:positionV>
                <wp:extent cx="4810539" cy="214685"/>
                <wp:effectExtent l="0" t="0" r="28575" b="13970"/>
                <wp:wrapNone/>
                <wp:docPr id="2" name="圓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3B1FB" id="圓角矩形 1" o:spid="_x0000_s1026" style="position:absolute;margin-left:46.95pt;margin-top:134.25pt;width:378.8pt;height:16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" filled="f" strokecolor="#5f5f5f [2407]" strokeweight="1pt">
                <v:stroke joinstyle="miter"/>
              </v:roundrect>
            </w:pict>
          </mc:Fallback>
        </mc:AlternateContent>
      </w: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7FF605F4" wp14:editId="43F050AC">
            <wp:extent cx="5160396" cy="2433099"/>
            <wp:effectExtent l="0" t="0" r="2540" b="5715"/>
            <wp:docPr id="28" name="圖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180" cy="24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A1A6" w14:textId="1E5CE8DE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72B0FEE9" wp14:editId="4CF3866D">
            <wp:extent cx="4938091" cy="1932498"/>
            <wp:effectExtent l="190500" t="190500" r="186690" b="182245"/>
            <wp:docPr id="14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8183" cy="1940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E44B1" w14:textId="547E3568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8D3C168" w14:textId="3EAF7877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CAD4438" w14:textId="4E1F1420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953EC2A" w14:textId="4397C73F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0C39A5F" w14:textId="5B060A39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11C31323" w14:textId="03C1E4CF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0738A6D" w14:textId="179016E4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lastRenderedPageBreak/>
        <w:t>Co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de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：</w:t>
      </w:r>
    </w:p>
    <w:p w14:paraId="13DE2721" w14:textId="77777777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主要執行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h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andle_backdoor()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此函數</w:t>
      </w:r>
    </w:p>
    <w:p w14:paraId="0DCADF14" w14:textId="4C8FD243" w:rsidR="00C844E7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n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sock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在判斷有沒有連線，類似錯誤偵測做的事。</w:t>
      </w:r>
    </w:p>
    <w:p w14:paraId="448233CC" w14:textId="6DEA4C03" w:rsidR="00C844E7" w:rsidRDefault="00C844E7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Resp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也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類似錯誤偵測。</w:t>
      </w:r>
    </w:p>
    <w:p w14:paraId="6D40198C" w14:textId="15B956A6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6D939236" wp14:editId="28598B53">
            <wp:extent cx="4747260" cy="2862801"/>
            <wp:effectExtent l="190500" t="190500" r="186690" b="185420"/>
            <wp:docPr id="30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3716" cy="28666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DD6F4" w14:textId="50730134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07F9A986" wp14:editId="695F30DA">
            <wp:extent cx="4659795" cy="1916596"/>
            <wp:effectExtent l="190500" t="190500" r="198120" b="198120"/>
            <wp:docPr id="31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3902" cy="1918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0EE9E" w14:textId="77777777" w:rsidR="008F79DE" w:rsidRDefault="008F79DE" w:rsidP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進到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h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andle_backdoor()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r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做錯誤偵測，如果有錯誤，就連線取消</w:t>
      </w:r>
    </w:p>
    <w:p w14:paraId="1FCF1152" w14:textId="77777777" w:rsidR="008F79DE" w:rsidRDefault="008F79DE" w:rsidP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成功的話就會把加上設定好的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payload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資訊，執行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h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andler()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函式中的程式。</w:t>
      </w:r>
    </w:p>
    <w:p w14:paraId="65D83C2C" w14:textId="77777777" w:rsidR="008F79DE" w:rsidRDefault="008F79DE" w:rsidP="008F79DE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h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andler()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正是在</w:t>
      </w:r>
      <w:proofErr w:type="spellStart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>msfconsole</w:t>
      </w:r>
      <w:proofErr w:type="spellEnd"/>
      <w:r w:rsidRPr="00C610A0">
        <w:rPr>
          <w:rFonts w:ascii="Times New Roman" w:eastAsia="標楷體" w:hAnsi="Times New Roman" w:cs="Times New Roman"/>
          <w:sz w:val="28"/>
          <w:szCs w:val="28"/>
          <w:lang w:eastAsia="zh-TW" w:bidi="zh-TW"/>
        </w:rPr>
        <w:t xml:space="preserve"> -&gt; use exploit/multi/handler</w:t>
      </w:r>
      <w:r>
        <w:rPr>
          <w:rFonts w:ascii="Times New Roman" w:eastAsia="標楷體" w:hAnsi="Times New Roman" w:cs="Times New Roman" w:hint="eastAsia"/>
          <w:sz w:val="28"/>
          <w:szCs w:val="28"/>
          <w:lang w:eastAsia="zh-TW" w:bidi="zh-TW"/>
        </w:rPr>
        <w:t>之中。</w:t>
      </w:r>
    </w:p>
    <w:p w14:paraId="67021A4E" w14:textId="56B80A2F" w:rsidR="00C844E7" w:rsidRPr="008F79DE" w:rsidRDefault="00C844E7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6BF3DFD2" w14:textId="33894578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lastRenderedPageBreak/>
        <w:drawing>
          <wp:inline distT="0" distB="0" distL="0" distR="0" wp14:anchorId="7DD78458" wp14:editId="625A5132">
            <wp:extent cx="4794967" cy="2735580"/>
            <wp:effectExtent l="190500" t="190500" r="196215" b="198120"/>
            <wp:docPr id="32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65" cy="2739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ACC22" w14:textId="4EB60F64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9793D67" w14:textId="7EF0401B" w:rsidR="008F79DE" w:rsidRDefault="008F79DE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一開始先到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metasploit framework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搜尋剛剛在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中找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有關</w:t>
      </w:r>
      <w:r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程式名稱，找到之後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u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se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並利用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s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how options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看需需要設定的欄位</w:t>
      </w:r>
    </w:p>
    <w:p w14:paraId="59E0B83B" w14:textId="0FC54DC3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22754EAA" wp14:editId="2D95D88A">
            <wp:extent cx="5041127" cy="1152939"/>
            <wp:effectExtent l="0" t="0" r="7620" b="9525"/>
            <wp:docPr id="33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5707" cy="11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EB9D" w14:textId="61D8499D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30A54B6B" wp14:editId="08D9090D">
            <wp:extent cx="4683649" cy="2163086"/>
            <wp:effectExtent l="190500" t="190500" r="193675" b="199390"/>
            <wp:docPr id="34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0490" cy="216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8CE4FA" w14:textId="55391599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9FE7311" w14:textId="0190F68C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14F0225" w14:textId="700126E0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lastRenderedPageBreak/>
        <w:t>設定此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b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ackdoor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程式需要設定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LHOST(i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.e.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攻擊者的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ip)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及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R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HOST(i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.e.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靶機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ip)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t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arget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預設為自動。</w:t>
      </w:r>
    </w:p>
    <w:p w14:paraId="773D45A6" w14:textId="74DE6D6E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原本我還想設定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p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ayload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，將其設為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r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everse_tcp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，不過這個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ftp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backdoor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程式好像不能設定，我就使用他預設的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p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ayload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，也就是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u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nix/interact 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。</w:t>
      </w:r>
    </w:p>
    <w:p w14:paraId="14190402" w14:textId="0A83CCFB" w:rsidR="008F79DE" w:rsidRDefault="008F79DE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設定完成後就進行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e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xploit</w:t>
      </w:r>
    </w:p>
    <w:p w14:paraId="6DA9CB17" w14:textId="171338F3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40E0CD2E" wp14:editId="774AE7DD">
            <wp:extent cx="4691601" cy="2807141"/>
            <wp:effectExtent l="190500" t="190500" r="185420" b="184150"/>
            <wp:docPr id="35" name="圖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2769" cy="2813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7C772D" w14:textId="7D5B69F5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48142CD8" wp14:editId="1591D140">
            <wp:extent cx="4905954" cy="2067339"/>
            <wp:effectExtent l="0" t="0" r="0" b="9525"/>
            <wp:docPr id="36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85" cy="20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5B9" w14:textId="1F05BEA7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A6FDB58" w14:textId="703E8E2A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2AE0E13D" w14:textId="102D9DEE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11072DA" w14:textId="2F12E24C" w:rsidR="008F79DE" w:rsidRDefault="008F79DE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28053EE" w14:textId="2CC9C3E0" w:rsidR="008F79DE" w:rsidRDefault="008F79DE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lastRenderedPageBreak/>
        <w:t>攻擊成功，在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k</w:t>
      </w:r>
      <w: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ali linus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中可以查看靶機的資訊，可以執行</w:t>
      </w:r>
      <w: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CMD</w:t>
      </w:r>
    </w:p>
    <w:p w14:paraId="0A0E371F" w14:textId="360D010C" w:rsidR="00713D8D" w:rsidRDefault="00713D8D">
      <w:p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24CDAA22" wp14:editId="096171BA">
            <wp:extent cx="4723406" cy="2982070"/>
            <wp:effectExtent l="190500" t="190500" r="191770" b="199390"/>
            <wp:docPr id="37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0847" cy="29867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DEA53" w14:textId="3782DC4C" w:rsidR="00713D8D" w:rsidRPr="00C610A0" w:rsidRDefault="00713D8D">
      <w:pPr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</w:pPr>
      <w:r w:rsidRPr="00713D8D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drawing>
          <wp:inline distT="0" distB="0" distL="0" distR="0" wp14:anchorId="324A113F" wp14:editId="179CEDEB">
            <wp:extent cx="4747260" cy="2504992"/>
            <wp:effectExtent l="190500" t="190500" r="186690" b="181610"/>
            <wp:docPr id="38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7839" cy="2510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id w:val="62297111"/>
        <w:docPartObj>
          <w:docPartGallery w:val="Bibliographies"/>
          <w:docPartUnique/>
        </w:docPartObj>
      </w:sdtPr>
      <w:sdtEndPr/>
      <w:sdtContent>
        <w:p w14:paraId="53B0A1FF" w14:textId="77777777" w:rsidR="00E81978" w:rsidRPr="00C610A0" w:rsidRDefault="005D3A03">
          <w:pPr>
            <w:pStyle w:val="a5"/>
            <w:rPr>
              <w:rFonts w:ascii="Times New Roman" w:eastAsia="標楷體" w:hAnsi="Times New Roman" w:cs="Times New Roman"/>
              <w:noProof/>
              <w:sz w:val="28"/>
              <w:szCs w:val="28"/>
              <w:lang w:eastAsia="zh-TW"/>
            </w:rPr>
          </w:pPr>
          <w:r w:rsidRPr="00C610A0">
            <w:rPr>
              <w:rFonts w:ascii="Times New Roman" w:eastAsia="標楷體" w:hAnsi="Times New Roman" w:cs="Times New Roman"/>
              <w:noProof/>
              <w:sz w:val="28"/>
              <w:szCs w:val="28"/>
              <w:lang w:val="zh-TW" w:eastAsia="zh-TW" w:bidi="zh-TW"/>
            </w:rPr>
            <w:t>參考資料</w:t>
          </w:r>
        </w:p>
        <w:p w14:paraId="4942CD75" w14:textId="071DFC6C" w:rsidR="008D52C9" w:rsidRPr="00C610A0" w:rsidRDefault="008D52C9" w:rsidP="004946A7">
          <w:pPr>
            <w:pStyle w:val="af0"/>
            <w:rPr>
              <w:rFonts w:ascii="Times New Roman" w:eastAsia="標楷體" w:hAnsi="Times New Roman" w:cs="Times New Roman"/>
              <w:noProof/>
              <w:sz w:val="28"/>
              <w:szCs w:val="28"/>
              <w:lang w:eastAsia="zh-TW"/>
            </w:rPr>
          </w:pPr>
          <w:r w:rsidRPr="00C610A0">
            <w:rPr>
              <w:rFonts w:ascii="Times New Roman" w:eastAsia="標楷體" w:hAnsi="Times New Roman" w:cs="Times New Roman"/>
              <w:noProof/>
              <w:sz w:val="28"/>
              <w:szCs w:val="28"/>
              <w:lang w:eastAsia="zh-TW"/>
            </w:rPr>
            <w:t>https://www.exploit-db.com/</w:t>
          </w:r>
        </w:p>
        <w:p w14:paraId="2ECD9A04" w14:textId="6F5B2BA3" w:rsidR="00E81978" w:rsidRPr="00C610A0" w:rsidRDefault="008D52C9" w:rsidP="008D52C9">
          <w:pPr>
            <w:ind w:firstLine="0"/>
            <w:rPr>
              <w:rFonts w:ascii="Times New Roman" w:eastAsia="標楷體" w:hAnsi="Times New Roman" w:cs="Times New Roman"/>
              <w:sz w:val="28"/>
              <w:szCs w:val="28"/>
              <w:lang w:eastAsia="zh-TW"/>
            </w:rPr>
          </w:pPr>
          <w:r w:rsidRPr="00C610A0">
            <w:rPr>
              <w:rFonts w:ascii="Times New Roman" w:eastAsia="標楷體" w:hAnsi="Times New Roman" w:cs="Times New Roman"/>
              <w:sz w:val="28"/>
              <w:szCs w:val="28"/>
              <w:lang w:eastAsia="zh-TW"/>
            </w:rPr>
            <w:t>https://blog.csdn.net/qq_42967398/article/details/100777498</w:t>
          </w:r>
        </w:p>
      </w:sdtContent>
    </w:sdt>
    <w:p w14:paraId="0BCF466E" w14:textId="6E1E438B" w:rsidR="00E81978" w:rsidRPr="00C610A0" w:rsidRDefault="008D52C9">
      <w:pPr>
        <w:pStyle w:val="a5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val="zh-TW" w:eastAsia="zh-TW" w:bidi="zh-TW"/>
        </w:rPr>
        <w:lastRenderedPageBreak/>
        <w:t>工作分配</w:t>
      </w:r>
    </w:p>
    <w:p w14:paraId="29CD97BE" w14:textId="21AA75E5" w:rsidR="00E81978" w:rsidRPr="00C610A0" w:rsidRDefault="00E81978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04AA2872" w14:textId="77B22BF0" w:rsidR="005678B0" w:rsidRPr="00C610A0" w:rsidRDefault="005678B0" w:rsidP="005678B0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張家禎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：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PPT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準備與修改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書面報告準備與修改、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EX2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EX5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</w:t>
      </w:r>
    </w:p>
    <w:p w14:paraId="3D08B415" w14:textId="77777777" w:rsidR="005678B0" w:rsidRPr="00C610A0" w:rsidRDefault="005678B0" w:rsidP="005678B0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3AAA50FC" w14:textId="4DE733B9" w:rsidR="005678B0" w:rsidRPr="00C610A0" w:rsidRDefault="005678B0" w:rsidP="00C0601E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王亭皓：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PPT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準備與修改、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2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</w:t>
      </w:r>
    </w:p>
    <w:p w14:paraId="7179A72E" w14:textId="77777777" w:rsidR="005678B0" w:rsidRPr="00713D8D" w:rsidRDefault="005678B0" w:rsidP="00C0601E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412C06CE" w14:textId="662CC724" w:rsidR="005678B0" w:rsidRPr="00C610A0" w:rsidRDefault="005678B0" w:rsidP="00C0601E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廖亭柔：書面報告準備與修改、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2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="00713D8D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4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</w:t>
      </w:r>
    </w:p>
    <w:p w14:paraId="67055645" w14:textId="77777777" w:rsidR="005678B0" w:rsidRPr="00C610A0" w:rsidRDefault="005678B0" w:rsidP="00C0601E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p w14:paraId="2836AA07" w14:textId="63D1AECE" w:rsidR="005678B0" w:rsidRPr="00C610A0" w:rsidRDefault="005678B0" w:rsidP="00C0601E">
      <w:pPr>
        <w:pStyle w:val="aa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羅傳郡：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 xml:space="preserve"> </w:t>
      </w:r>
      <w:r w:rsidR="00880B5A" w:rsidRPr="00C844E7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Exploit database</w:t>
      </w:r>
      <w:r w:rsidR="00880B5A">
        <w:rPr>
          <w:rFonts w:ascii="Times New Roman" w:eastAsia="標楷體" w:hAnsi="Times New Roman" w:cs="Times New Roman" w:hint="eastAsia"/>
          <w:noProof/>
          <w:sz w:val="28"/>
          <w:szCs w:val="28"/>
          <w:lang w:eastAsia="zh-TW"/>
        </w:rPr>
        <w:t>中搜尋範例所需程式</w:t>
      </w:r>
      <w:r w:rsidR="00880B5A"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PPT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準備與修改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書面報告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準備與修改、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上台報告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EX1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2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3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4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實作、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EX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5</w:t>
      </w:r>
      <w:r w:rsidRPr="00C610A0"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  <w:t>實作</w:t>
      </w:r>
    </w:p>
    <w:p w14:paraId="168023EE" w14:textId="77777777" w:rsidR="005678B0" w:rsidRPr="00880B5A" w:rsidRDefault="005678B0" w:rsidP="00C0601E">
      <w:pPr>
        <w:pStyle w:val="aa"/>
        <w:rPr>
          <w:rStyle w:val="ad"/>
          <w:rFonts w:ascii="Times New Roman" w:eastAsia="標楷體" w:hAnsi="Times New Roman" w:cs="Times New Roman"/>
          <w:i w:val="0"/>
          <w:iCs w:val="0"/>
          <w:noProof/>
          <w:sz w:val="28"/>
          <w:szCs w:val="28"/>
          <w:lang w:eastAsia="zh-TW"/>
        </w:rPr>
      </w:pPr>
    </w:p>
    <w:p w14:paraId="3579027C" w14:textId="3F8ACD1B" w:rsidR="00E81978" w:rsidRPr="00C610A0" w:rsidRDefault="00E81978">
      <w:pPr>
        <w:pStyle w:val="affff7"/>
        <w:rPr>
          <w:rFonts w:ascii="Times New Roman" w:eastAsia="標楷體" w:hAnsi="Times New Roman" w:cs="Times New Roman"/>
          <w:noProof/>
          <w:sz w:val="28"/>
          <w:szCs w:val="28"/>
          <w:lang w:eastAsia="zh-TW"/>
        </w:rPr>
      </w:pPr>
    </w:p>
    <w:sectPr w:rsidR="00E81978" w:rsidRPr="00C610A0" w:rsidSect="0082138E">
      <w:footnotePr>
        <w:pos w:val="beneathText"/>
      </w:footnotePr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16C49" w14:textId="77777777" w:rsidR="004A55D1" w:rsidRDefault="004A55D1">
      <w:pPr>
        <w:spacing w:line="240" w:lineRule="auto"/>
      </w:pPr>
      <w:r>
        <w:separator/>
      </w:r>
    </w:p>
    <w:p w14:paraId="3BD3DC40" w14:textId="77777777" w:rsidR="004A55D1" w:rsidRDefault="004A55D1"/>
  </w:endnote>
  <w:endnote w:type="continuationSeparator" w:id="0">
    <w:p w14:paraId="4C0F008E" w14:textId="77777777" w:rsidR="004A55D1" w:rsidRDefault="004A55D1">
      <w:pPr>
        <w:spacing w:line="240" w:lineRule="auto"/>
      </w:pPr>
      <w:r>
        <w:continuationSeparator/>
      </w:r>
    </w:p>
    <w:p w14:paraId="76952970" w14:textId="77777777" w:rsidR="004A55D1" w:rsidRDefault="004A55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20F79" w14:textId="77777777" w:rsidR="004A55D1" w:rsidRDefault="004A55D1">
      <w:pPr>
        <w:spacing w:line="240" w:lineRule="auto"/>
      </w:pPr>
      <w:r>
        <w:separator/>
      </w:r>
    </w:p>
    <w:p w14:paraId="7988978E" w14:textId="77777777" w:rsidR="004A55D1" w:rsidRDefault="004A55D1"/>
  </w:footnote>
  <w:footnote w:type="continuationSeparator" w:id="0">
    <w:p w14:paraId="77980B82" w14:textId="77777777" w:rsidR="004A55D1" w:rsidRDefault="004A55D1">
      <w:pPr>
        <w:spacing w:line="240" w:lineRule="auto"/>
      </w:pPr>
      <w:r>
        <w:continuationSeparator/>
      </w:r>
    </w:p>
    <w:p w14:paraId="1EFE7DA7" w14:textId="77777777" w:rsidR="004A55D1" w:rsidRDefault="004A55D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a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a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4A5A1099"/>
    <w:multiLevelType w:val="multilevel"/>
    <w:tmpl w:val="4268E1E0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。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54B27D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D702056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。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727374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3"/>
  </w:num>
  <w:num w:numId="13">
    <w:abstractNumId w:val="11"/>
  </w:num>
  <w:num w:numId="14">
    <w:abstractNumId w:val="1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60F"/>
    <w:rsid w:val="000A260F"/>
    <w:rsid w:val="000D3F41"/>
    <w:rsid w:val="001D3838"/>
    <w:rsid w:val="00256B1D"/>
    <w:rsid w:val="00304184"/>
    <w:rsid w:val="00355DCA"/>
    <w:rsid w:val="0038579D"/>
    <w:rsid w:val="003A0DB5"/>
    <w:rsid w:val="00463805"/>
    <w:rsid w:val="004854AF"/>
    <w:rsid w:val="004946A7"/>
    <w:rsid w:val="004A55D1"/>
    <w:rsid w:val="00551A02"/>
    <w:rsid w:val="005534FA"/>
    <w:rsid w:val="005678B0"/>
    <w:rsid w:val="005D3A03"/>
    <w:rsid w:val="00713D8D"/>
    <w:rsid w:val="00752A5E"/>
    <w:rsid w:val="007F1A5D"/>
    <w:rsid w:val="008002C0"/>
    <w:rsid w:val="00815A99"/>
    <w:rsid w:val="0082138E"/>
    <w:rsid w:val="00830316"/>
    <w:rsid w:val="00880B5A"/>
    <w:rsid w:val="008C5323"/>
    <w:rsid w:val="008D52C9"/>
    <w:rsid w:val="008F79DE"/>
    <w:rsid w:val="009A6A3B"/>
    <w:rsid w:val="00AE494F"/>
    <w:rsid w:val="00B823AA"/>
    <w:rsid w:val="00BA45DB"/>
    <w:rsid w:val="00BF4184"/>
    <w:rsid w:val="00C0601E"/>
    <w:rsid w:val="00C31D30"/>
    <w:rsid w:val="00C610A0"/>
    <w:rsid w:val="00C844E7"/>
    <w:rsid w:val="00CD6E39"/>
    <w:rsid w:val="00CF6E91"/>
    <w:rsid w:val="00D85B68"/>
    <w:rsid w:val="00E5317F"/>
    <w:rsid w:val="00E6004D"/>
    <w:rsid w:val="00E81978"/>
    <w:rsid w:val="00F379B7"/>
    <w:rsid w:val="00F525FA"/>
    <w:rsid w:val="00F87D2C"/>
    <w:rsid w:val="00FF2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DC175B"/>
  <w15:chartTrackingRefBased/>
  <w15:docId w15:val="{09EA4085-2336-43D7-BD32-8BA9849AB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946A7"/>
    <w:pPr>
      <w:spacing w:line="360" w:lineRule="auto"/>
    </w:pPr>
    <w:rPr>
      <w:rFonts w:ascii="Microsoft JhengHei UI" w:eastAsia="Microsoft JhengHei UI" w:hAnsi="Microsoft JhengHei UI"/>
      <w:kern w:val="24"/>
    </w:rPr>
  </w:style>
  <w:style w:type="paragraph" w:styleId="1">
    <w:name w:val="heading 1"/>
    <w:basedOn w:val="a1"/>
    <w:next w:val="a1"/>
    <w:link w:val="10"/>
    <w:uiPriority w:val="4"/>
    <w:qFormat/>
    <w:rsid w:val="004946A7"/>
    <w:pPr>
      <w:keepNext/>
      <w:keepLines/>
      <w:ind w:firstLine="0"/>
      <w:jc w:val="center"/>
      <w:outlineLvl w:val="0"/>
    </w:pPr>
    <w:rPr>
      <w:rFonts w:cstheme="majorBidi"/>
      <w:b/>
      <w:bCs/>
    </w:rPr>
  </w:style>
  <w:style w:type="paragraph" w:styleId="21">
    <w:name w:val="heading 2"/>
    <w:basedOn w:val="a1"/>
    <w:next w:val="a1"/>
    <w:link w:val="22"/>
    <w:uiPriority w:val="4"/>
    <w:unhideWhenUsed/>
    <w:qFormat/>
    <w:rsid w:val="004946A7"/>
    <w:pPr>
      <w:keepNext/>
      <w:keepLines/>
      <w:ind w:firstLine="0"/>
      <w:outlineLvl w:val="1"/>
    </w:pPr>
    <w:rPr>
      <w:rFonts w:cstheme="majorBidi"/>
      <w:b/>
      <w:bCs/>
    </w:rPr>
  </w:style>
  <w:style w:type="paragraph" w:styleId="31">
    <w:name w:val="heading 3"/>
    <w:basedOn w:val="a1"/>
    <w:next w:val="a1"/>
    <w:link w:val="32"/>
    <w:uiPriority w:val="4"/>
    <w:unhideWhenUsed/>
    <w:qFormat/>
    <w:rsid w:val="004946A7"/>
    <w:pPr>
      <w:keepNext/>
      <w:keepLines/>
      <w:outlineLvl w:val="2"/>
    </w:pPr>
    <w:rPr>
      <w:rFonts w:cstheme="majorBidi"/>
      <w:b/>
      <w:bCs/>
    </w:rPr>
  </w:style>
  <w:style w:type="paragraph" w:styleId="41">
    <w:name w:val="heading 4"/>
    <w:basedOn w:val="a1"/>
    <w:next w:val="a1"/>
    <w:link w:val="42"/>
    <w:uiPriority w:val="4"/>
    <w:unhideWhenUsed/>
    <w:qFormat/>
    <w:rsid w:val="004946A7"/>
    <w:pPr>
      <w:keepNext/>
      <w:keepLines/>
      <w:outlineLvl w:val="3"/>
    </w:pPr>
    <w:rPr>
      <w:rFonts w:cstheme="majorBidi"/>
      <w:b/>
      <w:bCs/>
      <w:i/>
      <w:iCs/>
    </w:rPr>
  </w:style>
  <w:style w:type="paragraph" w:styleId="51">
    <w:name w:val="heading 5"/>
    <w:basedOn w:val="a1"/>
    <w:next w:val="a1"/>
    <w:link w:val="52"/>
    <w:uiPriority w:val="4"/>
    <w:unhideWhenUsed/>
    <w:qFormat/>
    <w:rsid w:val="004946A7"/>
    <w:pPr>
      <w:keepNext/>
      <w:keepLines/>
      <w:outlineLvl w:val="4"/>
    </w:pPr>
    <w:rPr>
      <w:rFonts w:cstheme="majorBidi"/>
      <w:i/>
      <w:iCs/>
    </w:rPr>
  </w:style>
  <w:style w:type="paragraph" w:styleId="6">
    <w:name w:val="heading 6"/>
    <w:basedOn w:val="a1"/>
    <w:next w:val="a1"/>
    <w:link w:val="60"/>
    <w:uiPriority w:val="9"/>
    <w:semiHidden/>
    <w:qFormat/>
    <w:rsid w:val="009A6A3B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qFormat/>
    <w:rsid w:val="009A6A3B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qFormat/>
    <w:rsid w:val="009A6A3B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9">
    <w:name w:val="heading 9"/>
    <w:basedOn w:val="a1"/>
    <w:next w:val="a1"/>
    <w:link w:val="90"/>
    <w:uiPriority w:val="9"/>
    <w:semiHidden/>
    <w:qFormat/>
    <w:rsid w:val="009A6A3B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章節標題"/>
    <w:basedOn w:val="a1"/>
    <w:uiPriority w:val="2"/>
    <w:qFormat/>
    <w:rsid w:val="004946A7"/>
    <w:pPr>
      <w:pageBreakBefore/>
      <w:ind w:firstLine="0"/>
      <w:jc w:val="center"/>
      <w:outlineLvl w:val="0"/>
    </w:pPr>
    <w:rPr>
      <w:rFonts w:cstheme="majorBidi"/>
    </w:rPr>
  </w:style>
  <w:style w:type="paragraph" w:styleId="a6">
    <w:name w:val="header"/>
    <w:basedOn w:val="a1"/>
    <w:link w:val="a7"/>
    <w:uiPriority w:val="99"/>
    <w:unhideWhenUsed/>
    <w:qFormat/>
    <w:pPr>
      <w:spacing w:line="240" w:lineRule="auto"/>
      <w:ind w:firstLine="0"/>
    </w:pPr>
  </w:style>
  <w:style w:type="character" w:customStyle="1" w:styleId="a7">
    <w:name w:val="頁首 字元"/>
    <w:basedOn w:val="a2"/>
    <w:link w:val="a6"/>
    <w:uiPriority w:val="99"/>
    <w:rPr>
      <w:kern w:val="24"/>
    </w:rPr>
  </w:style>
  <w:style w:type="character" w:styleId="a8">
    <w:name w:val="Strong"/>
    <w:basedOn w:val="a2"/>
    <w:uiPriority w:val="22"/>
    <w:unhideWhenUsed/>
    <w:qFormat/>
    <w:rPr>
      <w:b w:val="0"/>
      <w:bCs w:val="0"/>
      <w:caps/>
      <w:smallCaps w:val="0"/>
    </w:rPr>
  </w:style>
  <w:style w:type="character" w:styleId="a9">
    <w:name w:val="Placeholder Text"/>
    <w:basedOn w:val="a2"/>
    <w:uiPriority w:val="99"/>
    <w:semiHidden/>
    <w:rsid w:val="005D3A03"/>
    <w:rPr>
      <w:color w:val="404040" w:themeColor="text1" w:themeTint="BF"/>
    </w:rPr>
  </w:style>
  <w:style w:type="paragraph" w:styleId="aa">
    <w:name w:val="No Spacing"/>
    <w:aliases w:val="No Indent"/>
    <w:uiPriority w:val="3"/>
    <w:qFormat/>
    <w:rsid w:val="004946A7"/>
    <w:pPr>
      <w:spacing w:line="360" w:lineRule="auto"/>
      <w:ind w:firstLine="0"/>
    </w:pPr>
    <w:rPr>
      <w:rFonts w:ascii="Microsoft JhengHei UI" w:eastAsia="Microsoft JhengHei UI" w:hAnsi="Microsoft JhengHei UI"/>
    </w:rPr>
  </w:style>
  <w:style w:type="character" w:customStyle="1" w:styleId="10">
    <w:name w:val="標題 1 字元"/>
    <w:basedOn w:val="a2"/>
    <w:link w:val="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character" w:customStyle="1" w:styleId="22">
    <w:name w:val="標題 2 字元"/>
    <w:basedOn w:val="a2"/>
    <w:link w:val="2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paragraph" w:styleId="ab">
    <w:name w:val="Title"/>
    <w:basedOn w:val="a1"/>
    <w:link w:val="ac"/>
    <w:qFormat/>
    <w:rsid w:val="004946A7"/>
    <w:pPr>
      <w:spacing w:before="2400"/>
      <w:ind w:firstLine="0"/>
      <w:contextualSpacing/>
      <w:jc w:val="center"/>
    </w:pPr>
    <w:rPr>
      <w:rFonts w:cstheme="majorBidi"/>
    </w:rPr>
  </w:style>
  <w:style w:type="character" w:customStyle="1" w:styleId="ac">
    <w:name w:val="標題 字元"/>
    <w:basedOn w:val="a2"/>
    <w:link w:val="ab"/>
    <w:rsid w:val="004946A7"/>
    <w:rPr>
      <w:rFonts w:ascii="Microsoft JhengHei UI" w:eastAsia="Microsoft JhengHei UI" w:hAnsi="Microsoft JhengHei UI" w:cstheme="majorBidi"/>
      <w:kern w:val="24"/>
    </w:rPr>
  </w:style>
  <w:style w:type="character" w:styleId="ad">
    <w:name w:val="Emphasis"/>
    <w:basedOn w:val="a2"/>
    <w:uiPriority w:val="4"/>
    <w:unhideWhenUsed/>
    <w:qFormat/>
    <w:rPr>
      <w:i/>
      <w:iCs/>
    </w:rPr>
  </w:style>
  <w:style w:type="character" w:customStyle="1" w:styleId="32">
    <w:name w:val="標題 3 字元"/>
    <w:basedOn w:val="a2"/>
    <w:link w:val="3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character" w:customStyle="1" w:styleId="42">
    <w:name w:val="標題 4 字元"/>
    <w:basedOn w:val="a2"/>
    <w:link w:val="41"/>
    <w:uiPriority w:val="4"/>
    <w:rsid w:val="004946A7"/>
    <w:rPr>
      <w:rFonts w:ascii="Microsoft JhengHei UI" w:eastAsia="Microsoft JhengHei UI" w:hAnsi="Microsoft JhengHei UI" w:cstheme="majorBidi"/>
      <w:b/>
      <w:bCs/>
      <w:i/>
      <w:iCs/>
      <w:kern w:val="24"/>
    </w:rPr>
  </w:style>
  <w:style w:type="character" w:customStyle="1" w:styleId="52">
    <w:name w:val="標題 5 字元"/>
    <w:basedOn w:val="a2"/>
    <w:link w:val="51"/>
    <w:uiPriority w:val="4"/>
    <w:rsid w:val="004946A7"/>
    <w:rPr>
      <w:rFonts w:ascii="Microsoft JhengHei UI" w:eastAsia="Microsoft JhengHei UI" w:hAnsi="Microsoft JhengHei UI" w:cstheme="majorBidi"/>
      <w:i/>
      <w:iCs/>
      <w:kern w:val="24"/>
    </w:rPr>
  </w:style>
  <w:style w:type="paragraph" w:styleId="ae">
    <w:name w:val="Balloon Text"/>
    <w:basedOn w:val="a1"/>
    <w:link w:val="af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af">
    <w:name w:val="註解方塊文字 字元"/>
    <w:basedOn w:val="a2"/>
    <w:link w:val="ae"/>
    <w:uiPriority w:val="99"/>
    <w:semiHidden/>
    <w:rsid w:val="00FF2002"/>
    <w:rPr>
      <w:rFonts w:ascii="Segoe UI" w:hAnsi="Segoe UI" w:cs="Segoe UI"/>
      <w:kern w:val="24"/>
      <w:sz w:val="22"/>
      <w:szCs w:val="18"/>
    </w:rPr>
  </w:style>
  <w:style w:type="paragraph" w:styleId="af0">
    <w:name w:val="Bibliography"/>
    <w:basedOn w:val="a1"/>
    <w:next w:val="a1"/>
    <w:uiPriority w:val="37"/>
    <w:unhideWhenUsed/>
    <w:qFormat/>
    <w:pPr>
      <w:ind w:left="720" w:hanging="720"/>
    </w:pPr>
  </w:style>
  <w:style w:type="paragraph" w:styleId="af1">
    <w:name w:val="Block Text"/>
    <w:basedOn w:val="a1"/>
    <w:uiPriority w:val="99"/>
    <w:semiHidden/>
    <w:unhideWhenUsed/>
    <w:rsid w:val="009A6A3B"/>
    <w:pPr>
      <w:pBdr>
        <w:top w:val="single" w:sz="2" w:space="10" w:color="595959" w:themeColor="text1" w:themeTint="A6" w:shadow="1"/>
        <w:left w:val="single" w:sz="2" w:space="10" w:color="595959" w:themeColor="text1" w:themeTint="A6" w:shadow="1"/>
        <w:bottom w:val="single" w:sz="2" w:space="10" w:color="595959" w:themeColor="text1" w:themeTint="A6" w:shadow="1"/>
        <w:right w:val="single" w:sz="2" w:space="10" w:color="595959" w:themeColor="text1" w:themeTint="A6" w:shadow="1"/>
      </w:pBdr>
      <w:ind w:left="1152" w:right="1152" w:firstLine="0"/>
    </w:pPr>
    <w:rPr>
      <w:i/>
      <w:iCs/>
      <w:color w:val="595959" w:themeColor="text1" w:themeTint="A6"/>
    </w:rPr>
  </w:style>
  <w:style w:type="paragraph" w:styleId="af2">
    <w:name w:val="Body Text"/>
    <w:basedOn w:val="a1"/>
    <w:link w:val="af3"/>
    <w:uiPriority w:val="99"/>
    <w:semiHidden/>
    <w:unhideWhenUsed/>
    <w:pPr>
      <w:spacing w:after="120"/>
      <w:ind w:firstLine="0"/>
    </w:pPr>
  </w:style>
  <w:style w:type="character" w:customStyle="1" w:styleId="af3">
    <w:name w:val="本文 字元"/>
    <w:basedOn w:val="a2"/>
    <w:link w:val="af2"/>
    <w:uiPriority w:val="99"/>
    <w:semiHidden/>
    <w:rPr>
      <w:kern w:val="24"/>
    </w:rPr>
  </w:style>
  <w:style w:type="paragraph" w:styleId="23">
    <w:name w:val="Body Text 2"/>
    <w:basedOn w:val="a1"/>
    <w:link w:val="24"/>
    <w:uiPriority w:val="99"/>
    <w:semiHidden/>
    <w:unhideWhenUsed/>
    <w:pPr>
      <w:spacing w:after="120"/>
      <w:ind w:firstLine="0"/>
    </w:pPr>
  </w:style>
  <w:style w:type="character" w:customStyle="1" w:styleId="24">
    <w:name w:val="本文 2 字元"/>
    <w:basedOn w:val="a2"/>
    <w:link w:val="23"/>
    <w:uiPriority w:val="99"/>
    <w:semiHidden/>
    <w:rPr>
      <w:kern w:val="24"/>
    </w:rPr>
  </w:style>
  <w:style w:type="paragraph" w:styleId="33">
    <w:name w:val="Body Text 3"/>
    <w:basedOn w:val="a1"/>
    <w:link w:val="34"/>
    <w:uiPriority w:val="99"/>
    <w:semiHidden/>
    <w:unhideWhenUsed/>
    <w:rsid w:val="00FF2002"/>
    <w:pPr>
      <w:spacing w:after="120"/>
      <w:ind w:firstLine="0"/>
    </w:pPr>
    <w:rPr>
      <w:sz w:val="22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FF2002"/>
    <w:rPr>
      <w:kern w:val="24"/>
      <w:sz w:val="22"/>
      <w:szCs w:val="16"/>
    </w:rPr>
  </w:style>
  <w:style w:type="paragraph" w:styleId="af4">
    <w:name w:val="Body Text First Indent"/>
    <w:basedOn w:val="af2"/>
    <w:link w:val="af5"/>
    <w:uiPriority w:val="99"/>
    <w:semiHidden/>
    <w:unhideWhenUsed/>
    <w:pPr>
      <w:spacing w:after="0"/>
    </w:pPr>
  </w:style>
  <w:style w:type="character" w:customStyle="1" w:styleId="af5">
    <w:name w:val="本文第一層縮排 字元"/>
    <w:basedOn w:val="af3"/>
    <w:link w:val="af4"/>
    <w:uiPriority w:val="99"/>
    <w:semiHidden/>
    <w:rPr>
      <w:kern w:val="24"/>
    </w:rPr>
  </w:style>
  <w:style w:type="paragraph" w:styleId="af6">
    <w:name w:val="Body Text Indent"/>
    <w:basedOn w:val="a1"/>
    <w:link w:val="af7"/>
    <w:uiPriority w:val="99"/>
    <w:semiHidden/>
    <w:unhideWhenUsed/>
    <w:pPr>
      <w:spacing w:after="120"/>
      <w:ind w:left="360" w:firstLine="0"/>
    </w:pPr>
  </w:style>
  <w:style w:type="character" w:customStyle="1" w:styleId="af7">
    <w:name w:val="本文縮排 字元"/>
    <w:basedOn w:val="a2"/>
    <w:link w:val="af6"/>
    <w:uiPriority w:val="99"/>
    <w:semiHidden/>
    <w:rPr>
      <w:kern w:val="24"/>
    </w:rPr>
  </w:style>
  <w:style w:type="paragraph" w:styleId="25">
    <w:name w:val="Body Text First Indent 2"/>
    <w:basedOn w:val="af6"/>
    <w:link w:val="26"/>
    <w:uiPriority w:val="99"/>
    <w:semiHidden/>
    <w:unhideWhenUsed/>
    <w:pPr>
      <w:spacing w:after="0"/>
    </w:pPr>
  </w:style>
  <w:style w:type="character" w:customStyle="1" w:styleId="26">
    <w:name w:val="本文第一層縮排 2 字元"/>
    <w:basedOn w:val="af7"/>
    <w:link w:val="25"/>
    <w:uiPriority w:val="99"/>
    <w:semiHidden/>
    <w:rPr>
      <w:kern w:val="24"/>
    </w:rPr>
  </w:style>
  <w:style w:type="paragraph" w:styleId="27">
    <w:name w:val="Body Text Indent 2"/>
    <w:basedOn w:val="a1"/>
    <w:link w:val="28"/>
    <w:uiPriority w:val="99"/>
    <w:semiHidden/>
    <w:unhideWhenUsed/>
    <w:pPr>
      <w:spacing w:after="120"/>
      <w:ind w:left="360" w:firstLine="0"/>
    </w:pPr>
  </w:style>
  <w:style w:type="character" w:customStyle="1" w:styleId="28">
    <w:name w:val="本文縮排 2 字元"/>
    <w:basedOn w:val="a2"/>
    <w:link w:val="27"/>
    <w:uiPriority w:val="99"/>
    <w:semiHidden/>
    <w:rPr>
      <w:kern w:val="24"/>
    </w:rPr>
  </w:style>
  <w:style w:type="paragraph" w:styleId="35">
    <w:name w:val="Body Text Indent 3"/>
    <w:basedOn w:val="a1"/>
    <w:link w:val="36"/>
    <w:uiPriority w:val="99"/>
    <w:semiHidden/>
    <w:unhideWhenUsed/>
    <w:rsid w:val="00FF2002"/>
    <w:pPr>
      <w:spacing w:after="120"/>
      <w:ind w:left="360" w:firstLine="0"/>
    </w:pPr>
    <w:rPr>
      <w:sz w:val="22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FF2002"/>
    <w:rPr>
      <w:kern w:val="24"/>
      <w:sz w:val="22"/>
      <w:szCs w:val="16"/>
    </w:rPr>
  </w:style>
  <w:style w:type="paragraph" w:styleId="af8">
    <w:name w:val="caption"/>
    <w:basedOn w:val="a1"/>
    <w:next w:val="a1"/>
    <w:uiPriority w:val="35"/>
    <w:semiHidden/>
    <w:unhideWhenUsed/>
    <w:qFormat/>
    <w:rsid w:val="00FF2002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af9">
    <w:name w:val="Closing"/>
    <w:basedOn w:val="a1"/>
    <w:link w:val="afa"/>
    <w:uiPriority w:val="99"/>
    <w:semiHidden/>
    <w:unhideWhenUsed/>
    <w:pPr>
      <w:spacing w:line="240" w:lineRule="auto"/>
      <w:ind w:left="4320" w:firstLine="0"/>
    </w:pPr>
  </w:style>
  <w:style w:type="character" w:customStyle="1" w:styleId="afa">
    <w:name w:val="結語 字元"/>
    <w:basedOn w:val="a2"/>
    <w:link w:val="af9"/>
    <w:uiPriority w:val="99"/>
    <w:semiHidden/>
    <w:rPr>
      <w:kern w:val="24"/>
    </w:rPr>
  </w:style>
  <w:style w:type="paragraph" w:styleId="afb">
    <w:name w:val="annotation text"/>
    <w:basedOn w:val="a1"/>
    <w:link w:val="afc"/>
    <w:uiPriority w:val="99"/>
    <w:semiHidden/>
    <w:unhideWhenUsed/>
    <w:rsid w:val="00FF2002"/>
    <w:pPr>
      <w:spacing w:line="240" w:lineRule="auto"/>
      <w:ind w:firstLine="0"/>
    </w:pPr>
    <w:rPr>
      <w:sz w:val="22"/>
      <w:szCs w:val="20"/>
    </w:rPr>
  </w:style>
  <w:style w:type="character" w:customStyle="1" w:styleId="afc">
    <w:name w:val="註解文字 字元"/>
    <w:basedOn w:val="a2"/>
    <w:link w:val="afb"/>
    <w:uiPriority w:val="99"/>
    <w:semiHidden/>
    <w:rsid w:val="00FF2002"/>
    <w:rPr>
      <w:kern w:val="24"/>
      <w:sz w:val="22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註解主旨 字元"/>
    <w:basedOn w:val="afc"/>
    <w:link w:val="afd"/>
    <w:uiPriority w:val="99"/>
    <w:semiHidden/>
    <w:rPr>
      <w:b/>
      <w:bCs/>
      <w:kern w:val="24"/>
      <w:sz w:val="20"/>
      <w:szCs w:val="20"/>
    </w:rPr>
  </w:style>
  <w:style w:type="paragraph" w:styleId="aff">
    <w:name w:val="Date"/>
    <w:basedOn w:val="a1"/>
    <w:next w:val="a1"/>
    <w:link w:val="aff0"/>
    <w:uiPriority w:val="99"/>
    <w:semiHidden/>
    <w:unhideWhenUsed/>
    <w:pPr>
      <w:ind w:firstLine="0"/>
    </w:pPr>
  </w:style>
  <w:style w:type="character" w:customStyle="1" w:styleId="aff0">
    <w:name w:val="日期 字元"/>
    <w:basedOn w:val="a2"/>
    <w:link w:val="aff"/>
    <w:uiPriority w:val="99"/>
    <w:semiHidden/>
    <w:rPr>
      <w:kern w:val="24"/>
    </w:rPr>
  </w:style>
  <w:style w:type="paragraph" w:styleId="aff1">
    <w:name w:val="Document Map"/>
    <w:basedOn w:val="a1"/>
    <w:link w:val="aff2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aff2">
    <w:name w:val="文件引導模式 字元"/>
    <w:basedOn w:val="a2"/>
    <w:link w:val="aff1"/>
    <w:uiPriority w:val="99"/>
    <w:semiHidden/>
    <w:rsid w:val="00FF2002"/>
    <w:rPr>
      <w:rFonts w:ascii="Segoe UI" w:hAnsi="Segoe UI" w:cs="Segoe UI"/>
      <w:kern w:val="24"/>
      <w:sz w:val="22"/>
      <w:szCs w:val="16"/>
    </w:rPr>
  </w:style>
  <w:style w:type="paragraph" w:styleId="aff3">
    <w:name w:val="E-mail Signature"/>
    <w:basedOn w:val="a1"/>
    <w:link w:val="aff4"/>
    <w:uiPriority w:val="99"/>
    <w:semiHidden/>
    <w:unhideWhenUsed/>
    <w:pPr>
      <w:spacing w:line="240" w:lineRule="auto"/>
      <w:ind w:firstLine="0"/>
    </w:pPr>
  </w:style>
  <w:style w:type="character" w:customStyle="1" w:styleId="aff4">
    <w:name w:val="電子郵件簽名 字元"/>
    <w:basedOn w:val="a2"/>
    <w:link w:val="aff3"/>
    <w:uiPriority w:val="99"/>
    <w:semiHidden/>
    <w:rPr>
      <w:kern w:val="24"/>
    </w:rPr>
  </w:style>
  <w:style w:type="paragraph" w:styleId="aff5">
    <w:name w:val="footnote text"/>
    <w:basedOn w:val="a1"/>
    <w:link w:val="aff6"/>
    <w:uiPriority w:val="99"/>
    <w:semiHidden/>
    <w:unhideWhenUsed/>
    <w:rsid w:val="00FF2002"/>
    <w:pPr>
      <w:spacing w:line="240" w:lineRule="auto"/>
    </w:pPr>
    <w:rPr>
      <w:sz w:val="22"/>
      <w:szCs w:val="20"/>
    </w:rPr>
  </w:style>
  <w:style w:type="character" w:customStyle="1" w:styleId="aff6">
    <w:name w:val="註腳文字 字元"/>
    <w:basedOn w:val="a2"/>
    <w:link w:val="aff5"/>
    <w:uiPriority w:val="99"/>
    <w:semiHidden/>
    <w:rsid w:val="00FF2002"/>
    <w:rPr>
      <w:kern w:val="24"/>
      <w:sz w:val="22"/>
      <w:szCs w:val="20"/>
    </w:rPr>
  </w:style>
  <w:style w:type="paragraph" w:styleId="aff7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aff8">
    <w:name w:val="envelope return"/>
    <w:basedOn w:val="a1"/>
    <w:uiPriority w:val="99"/>
    <w:semiHidden/>
    <w:unhideWhenUsed/>
    <w:rsid w:val="00FF2002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styleId="aff9">
    <w:name w:val="footer"/>
    <w:basedOn w:val="a1"/>
    <w:link w:val="affa"/>
    <w:uiPriority w:val="99"/>
    <w:unhideWhenUsed/>
    <w:rsid w:val="008002C0"/>
    <w:pPr>
      <w:spacing w:line="240" w:lineRule="auto"/>
      <w:ind w:firstLine="0"/>
    </w:pPr>
  </w:style>
  <w:style w:type="character" w:customStyle="1" w:styleId="affa">
    <w:name w:val="頁尾 字元"/>
    <w:basedOn w:val="a2"/>
    <w:link w:val="aff9"/>
    <w:uiPriority w:val="99"/>
    <w:rsid w:val="008002C0"/>
    <w:rPr>
      <w:kern w:val="24"/>
    </w:rPr>
  </w:style>
  <w:style w:type="table" w:styleId="affb">
    <w:name w:val="Table Grid"/>
    <w:basedOn w:val="a3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c">
    <w:name w:val="Grid Table Light"/>
    <w:basedOn w:val="a3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0">
    <w:name w:val="標題 6 字元"/>
    <w:basedOn w:val="a2"/>
    <w:link w:val="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70">
    <w:name w:val="標題 7 字元"/>
    <w:basedOn w:val="a2"/>
    <w:link w:val="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80">
    <w:name w:val="標題 8 字元"/>
    <w:basedOn w:val="a2"/>
    <w:link w:val="8"/>
    <w:uiPriority w:val="9"/>
    <w:semiHidden/>
    <w:rsid w:val="00FF2002"/>
    <w:rPr>
      <w:rFonts w:asciiTheme="majorHAnsi" w:eastAsiaTheme="majorEastAsia" w:hAnsiTheme="majorHAnsi" w:cstheme="majorBidi"/>
      <w:color w:val="272727" w:themeColor="text1" w:themeTint="D8"/>
      <w:kern w:val="24"/>
      <w:sz w:val="22"/>
      <w:szCs w:val="21"/>
    </w:rPr>
  </w:style>
  <w:style w:type="character" w:customStyle="1" w:styleId="90">
    <w:name w:val="標題 9 字元"/>
    <w:basedOn w:val="a2"/>
    <w:link w:val="9"/>
    <w:uiPriority w:val="9"/>
    <w:semiHidden/>
    <w:rsid w:val="00FF2002"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2"/>
      <w:szCs w:val="21"/>
    </w:rPr>
  </w:style>
  <w:style w:type="paragraph" w:styleId="HTML">
    <w:name w:val="HTML Address"/>
    <w:basedOn w:val="a1"/>
    <w:link w:val="HTML0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0">
    <w:name w:val="HTML 位址 字元"/>
    <w:basedOn w:val="a2"/>
    <w:link w:val="HTML"/>
    <w:uiPriority w:val="99"/>
    <w:semiHidden/>
    <w:rPr>
      <w:i/>
      <w:iCs/>
      <w:kern w:val="24"/>
    </w:rPr>
  </w:style>
  <w:style w:type="paragraph" w:styleId="HTML1">
    <w:name w:val="HTML Preformatted"/>
    <w:basedOn w:val="a1"/>
    <w:link w:val="HTML2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2">
    <w:name w:val="HTML 預設格式 字元"/>
    <w:basedOn w:val="a2"/>
    <w:link w:val="HTML1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11">
    <w:name w:val="index 1"/>
    <w:basedOn w:val="a1"/>
    <w:next w:val="a1"/>
    <w:autoRedefine/>
    <w:uiPriority w:val="99"/>
    <w:semiHidden/>
    <w:unhideWhenUsed/>
    <w:pPr>
      <w:spacing w:line="240" w:lineRule="auto"/>
      <w:ind w:left="240" w:firstLine="0"/>
    </w:pPr>
  </w:style>
  <w:style w:type="paragraph" w:styleId="29">
    <w:name w:val="index 2"/>
    <w:basedOn w:val="a1"/>
    <w:next w:val="a1"/>
    <w:autoRedefine/>
    <w:uiPriority w:val="99"/>
    <w:semiHidden/>
    <w:unhideWhenUsed/>
    <w:pPr>
      <w:spacing w:line="240" w:lineRule="auto"/>
      <w:ind w:left="48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pPr>
      <w:spacing w:line="240" w:lineRule="auto"/>
      <w:ind w:left="720" w:firstLine="0"/>
    </w:pPr>
  </w:style>
  <w:style w:type="paragraph" w:styleId="43">
    <w:name w:val="index 4"/>
    <w:basedOn w:val="a1"/>
    <w:next w:val="a1"/>
    <w:autoRedefine/>
    <w:uiPriority w:val="99"/>
    <w:semiHidden/>
    <w:unhideWhenUsed/>
    <w:pPr>
      <w:spacing w:line="240" w:lineRule="auto"/>
      <w:ind w:left="960" w:firstLine="0"/>
    </w:pPr>
  </w:style>
  <w:style w:type="paragraph" w:styleId="53">
    <w:name w:val="index 5"/>
    <w:basedOn w:val="a1"/>
    <w:next w:val="a1"/>
    <w:autoRedefine/>
    <w:uiPriority w:val="99"/>
    <w:semiHidden/>
    <w:unhideWhenUsed/>
    <w:pPr>
      <w:spacing w:line="240" w:lineRule="auto"/>
      <w:ind w:left="1200" w:firstLine="0"/>
    </w:pPr>
  </w:style>
  <w:style w:type="paragraph" w:styleId="61">
    <w:name w:val="index 6"/>
    <w:basedOn w:val="a1"/>
    <w:next w:val="a1"/>
    <w:autoRedefine/>
    <w:uiPriority w:val="99"/>
    <w:semiHidden/>
    <w:unhideWhenUsed/>
    <w:pPr>
      <w:spacing w:line="240" w:lineRule="auto"/>
      <w:ind w:left="1440" w:firstLine="0"/>
    </w:pPr>
  </w:style>
  <w:style w:type="paragraph" w:styleId="71">
    <w:name w:val="index 7"/>
    <w:basedOn w:val="a1"/>
    <w:next w:val="a1"/>
    <w:autoRedefine/>
    <w:uiPriority w:val="99"/>
    <w:semiHidden/>
    <w:unhideWhenUsed/>
    <w:pPr>
      <w:spacing w:line="240" w:lineRule="auto"/>
      <w:ind w:left="1680" w:firstLine="0"/>
    </w:pPr>
  </w:style>
  <w:style w:type="paragraph" w:styleId="81">
    <w:name w:val="index 8"/>
    <w:basedOn w:val="a1"/>
    <w:next w:val="a1"/>
    <w:autoRedefine/>
    <w:uiPriority w:val="99"/>
    <w:semiHidden/>
    <w:unhideWhenUsed/>
    <w:pPr>
      <w:spacing w:line="240" w:lineRule="auto"/>
      <w:ind w:left="1920" w:firstLine="0"/>
    </w:pPr>
  </w:style>
  <w:style w:type="paragraph" w:styleId="91">
    <w:name w:val="index 9"/>
    <w:basedOn w:val="a1"/>
    <w:next w:val="a1"/>
    <w:autoRedefine/>
    <w:uiPriority w:val="99"/>
    <w:semiHidden/>
    <w:unhideWhenUsed/>
    <w:pPr>
      <w:spacing w:line="240" w:lineRule="auto"/>
      <w:ind w:left="2160" w:firstLine="0"/>
    </w:pPr>
  </w:style>
  <w:style w:type="paragraph" w:styleId="affd">
    <w:name w:val="index heading"/>
    <w:basedOn w:val="a1"/>
    <w:next w:val="1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affe">
    <w:name w:val="Intense Quote"/>
    <w:basedOn w:val="a1"/>
    <w:next w:val="a1"/>
    <w:link w:val="afff"/>
    <w:uiPriority w:val="30"/>
    <w:semiHidden/>
    <w:unhideWhenUsed/>
    <w:qFormat/>
    <w:rsid w:val="005D3A03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afff">
    <w:name w:val="鮮明引文 字元"/>
    <w:basedOn w:val="a2"/>
    <w:link w:val="affe"/>
    <w:uiPriority w:val="30"/>
    <w:semiHidden/>
    <w:rsid w:val="005D3A03"/>
    <w:rPr>
      <w:i/>
      <w:iCs/>
      <w:color w:val="404040" w:themeColor="text1" w:themeTint="BF"/>
      <w:kern w:val="24"/>
    </w:rPr>
  </w:style>
  <w:style w:type="paragraph" w:styleId="afff0">
    <w:name w:val="List"/>
    <w:basedOn w:val="a1"/>
    <w:uiPriority w:val="99"/>
    <w:semiHidden/>
    <w:unhideWhenUsed/>
    <w:pPr>
      <w:ind w:left="360" w:firstLine="0"/>
      <w:contextualSpacing/>
    </w:pPr>
  </w:style>
  <w:style w:type="paragraph" w:styleId="2a">
    <w:name w:val="List 2"/>
    <w:basedOn w:val="a1"/>
    <w:uiPriority w:val="99"/>
    <w:semiHidden/>
    <w:unhideWhenUsed/>
    <w:pPr>
      <w:ind w:left="720" w:firstLine="0"/>
      <w:contextualSpacing/>
    </w:pPr>
  </w:style>
  <w:style w:type="paragraph" w:styleId="38">
    <w:name w:val="List 3"/>
    <w:basedOn w:val="a1"/>
    <w:uiPriority w:val="99"/>
    <w:semiHidden/>
    <w:unhideWhenUsed/>
    <w:pPr>
      <w:ind w:left="1080" w:firstLine="0"/>
      <w:contextualSpacing/>
    </w:pPr>
  </w:style>
  <w:style w:type="paragraph" w:styleId="44">
    <w:name w:val="List 4"/>
    <w:basedOn w:val="a1"/>
    <w:uiPriority w:val="99"/>
    <w:semiHidden/>
    <w:unhideWhenUsed/>
    <w:pPr>
      <w:ind w:left="1440" w:firstLine="0"/>
      <w:contextualSpacing/>
    </w:pPr>
  </w:style>
  <w:style w:type="paragraph" w:styleId="54">
    <w:name w:val="List 5"/>
    <w:basedOn w:val="a1"/>
    <w:uiPriority w:val="99"/>
    <w:semiHidden/>
    <w:unhideWhenUsed/>
    <w:pPr>
      <w:ind w:left="1800" w:firstLine="0"/>
      <w:contextualSpacing/>
    </w:pPr>
  </w:style>
  <w:style w:type="paragraph" w:styleId="a0">
    <w:name w:val="List Bullet"/>
    <w:basedOn w:val="a1"/>
    <w:uiPriority w:val="9"/>
    <w:unhideWhenUsed/>
    <w:qFormat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30">
    <w:name w:val="List Bullet 3"/>
    <w:basedOn w:val="a1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40">
    <w:name w:val="List Bullet 4"/>
    <w:basedOn w:val="a1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50">
    <w:name w:val="List Bullet 5"/>
    <w:basedOn w:val="a1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afff1">
    <w:name w:val="List Continue"/>
    <w:basedOn w:val="a1"/>
    <w:uiPriority w:val="99"/>
    <w:semiHidden/>
    <w:unhideWhenUsed/>
    <w:pPr>
      <w:spacing w:after="120"/>
      <w:ind w:left="360" w:firstLine="0"/>
      <w:contextualSpacing/>
    </w:pPr>
  </w:style>
  <w:style w:type="paragraph" w:styleId="2b">
    <w:name w:val="List Continue 2"/>
    <w:basedOn w:val="a1"/>
    <w:uiPriority w:val="99"/>
    <w:semiHidden/>
    <w:unhideWhenUsed/>
    <w:pPr>
      <w:spacing w:after="120"/>
      <w:ind w:left="720" w:firstLine="0"/>
      <w:contextualSpacing/>
    </w:pPr>
  </w:style>
  <w:style w:type="paragraph" w:styleId="39">
    <w:name w:val="List Continue 3"/>
    <w:basedOn w:val="a1"/>
    <w:uiPriority w:val="99"/>
    <w:semiHidden/>
    <w:unhideWhenUsed/>
    <w:pPr>
      <w:spacing w:after="120"/>
      <w:ind w:left="1080" w:firstLine="0"/>
      <w:contextualSpacing/>
    </w:pPr>
  </w:style>
  <w:style w:type="paragraph" w:styleId="45">
    <w:name w:val="List Continue 4"/>
    <w:basedOn w:val="a1"/>
    <w:uiPriority w:val="99"/>
    <w:semiHidden/>
    <w:unhideWhenUsed/>
    <w:pPr>
      <w:spacing w:after="120"/>
      <w:ind w:left="1440" w:firstLine="0"/>
      <w:contextualSpacing/>
    </w:pPr>
  </w:style>
  <w:style w:type="paragraph" w:styleId="55">
    <w:name w:val="List Continue 5"/>
    <w:basedOn w:val="a1"/>
    <w:uiPriority w:val="99"/>
    <w:semiHidden/>
    <w:unhideWhenUsed/>
    <w:pPr>
      <w:spacing w:after="120"/>
      <w:ind w:left="1800" w:firstLine="0"/>
      <w:contextualSpacing/>
    </w:pPr>
  </w:style>
  <w:style w:type="paragraph" w:styleId="a">
    <w:name w:val="List Number"/>
    <w:basedOn w:val="a1"/>
    <w:uiPriority w:val="9"/>
    <w:unhideWhenUsed/>
    <w:qFormat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3">
    <w:name w:val="List Number 3"/>
    <w:basedOn w:val="a1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4">
    <w:name w:val="List Number 4"/>
    <w:basedOn w:val="a1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5">
    <w:name w:val="List Number 5"/>
    <w:basedOn w:val="a1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afff2">
    <w:name w:val="List Paragraph"/>
    <w:basedOn w:val="a1"/>
    <w:uiPriority w:val="34"/>
    <w:semiHidden/>
    <w:unhideWhenUsed/>
    <w:qFormat/>
    <w:pPr>
      <w:ind w:left="720" w:firstLine="0"/>
      <w:contextualSpacing/>
    </w:pPr>
  </w:style>
  <w:style w:type="paragraph" w:styleId="afff3">
    <w:name w:val="macro"/>
    <w:link w:val="afff4"/>
    <w:uiPriority w:val="99"/>
    <w:semiHidden/>
    <w:unhideWhenUsed/>
    <w:rsid w:val="00FF200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afff4">
    <w:name w:val="巨集文字 字元"/>
    <w:basedOn w:val="a2"/>
    <w:link w:val="afff3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afff5">
    <w:name w:val="Message Header"/>
    <w:basedOn w:val="a1"/>
    <w:link w:val="afff6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afff6">
    <w:name w:val="訊息欄位名稱 字元"/>
    <w:basedOn w:val="a2"/>
    <w:link w:val="afff5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Web">
    <w:name w:val="Normal (Web)"/>
    <w:basedOn w:val="a1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afff7">
    <w:name w:val="Normal Indent"/>
    <w:basedOn w:val="a1"/>
    <w:uiPriority w:val="99"/>
    <w:semiHidden/>
    <w:unhideWhenUsed/>
    <w:pPr>
      <w:ind w:left="720" w:firstLine="0"/>
    </w:pPr>
  </w:style>
  <w:style w:type="paragraph" w:styleId="afff8">
    <w:name w:val="Note Heading"/>
    <w:basedOn w:val="a1"/>
    <w:next w:val="a1"/>
    <w:link w:val="afff9"/>
    <w:uiPriority w:val="99"/>
    <w:semiHidden/>
    <w:unhideWhenUsed/>
    <w:pPr>
      <w:spacing w:line="240" w:lineRule="auto"/>
      <w:ind w:firstLine="0"/>
    </w:pPr>
  </w:style>
  <w:style w:type="character" w:customStyle="1" w:styleId="afff9">
    <w:name w:val="註釋標題 字元"/>
    <w:basedOn w:val="a2"/>
    <w:link w:val="afff8"/>
    <w:uiPriority w:val="99"/>
    <w:semiHidden/>
    <w:rPr>
      <w:kern w:val="24"/>
    </w:rPr>
  </w:style>
  <w:style w:type="paragraph" w:styleId="afffa">
    <w:name w:val="Plain Text"/>
    <w:basedOn w:val="a1"/>
    <w:link w:val="afffb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afffb">
    <w:name w:val="純文字 字元"/>
    <w:basedOn w:val="a2"/>
    <w:link w:val="afffa"/>
    <w:uiPriority w:val="99"/>
    <w:semiHidden/>
    <w:rsid w:val="00FF2002"/>
    <w:rPr>
      <w:rFonts w:ascii="Consolas" w:hAnsi="Consolas" w:cs="Consolas"/>
      <w:kern w:val="24"/>
      <w:sz w:val="22"/>
      <w:szCs w:val="21"/>
    </w:rPr>
  </w:style>
  <w:style w:type="paragraph" w:styleId="afffc">
    <w:name w:val="Quote"/>
    <w:basedOn w:val="a1"/>
    <w:next w:val="a1"/>
    <w:link w:val="afffd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afffd">
    <w:name w:val="引文 字元"/>
    <w:basedOn w:val="a2"/>
    <w:link w:val="afffc"/>
    <w:uiPriority w:val="29"/>
    <w:semiHidden/>
    <w:rPr>
      <w:i/>
      <w:iCs/>
      <w:color w:val="404040" w:themeColor="text1" w:themeTint="BF"/>
      <w:kern w:val="24"/>
    </w:rPr>
  </w:style>
  <w:style w:type="paragraph" w:styleId="afffe">
    <w:name w:val="Salutation"/>
    <w:basedOn w:val="a1"/>
    <w:next w:val="a1"/>
    <w:link w:val="affff"/>
    <w:uiPriority w:val="99"/>
    <w:semiHidden/>
    <w:unhideWhenUsed/>
    <w:pPr>
      <w:ind w:firstLine="0"/>
    </w:pPr>
  </w:style>
  <w:style w:type="character" w:customStyle="1" w:styleId="affff">
    <w:name w:val="問候 字元"/>
    <w:basedOn w:val="a2"/>
    <w:link w:val="afffe"/>
    <w:uiPriority w:val="99"/>
    <w:semiHidden/>
    <w:rPr>
      <w:kern w:val="24"/>
    </w:rPr>
  </w:style>
  <w:style w:type="paragraph" w:styleId="affff0">
    <w:name w:val="Signature"/>
    <w:basedOn w:val="a1"/>
    <w:link w:val="affff1"/>
    <w:uiPriority w:val="99"/>
    <w:semiHidden/>
    <w:unhideWhenUsed/>
    <w:pPr>
      <w:spacing w:line="240" w:lineRule="auto"/>
      <w:ind w:left="4320" w:firstLine="0"/>
    </w:pPr>
  </w:style>
  <w:style w:type="character" w:customStyle="1" w:styleId="affff1">
    <w:name w:val="簽名 字元"/>
    <w:basedOn w:val="a2"/>
    <w:link w:val="affff0"/>
    <w:uiPriority w:val="99"/>
    <w:semiHidden/>
    <w:rPr>
      <w:kern w:val="24"/>
    </w:rPr>
  </w:style>
  <w:style w:type="paragraph" w:styleId="affff2">
    <w:name w:val="table of authorities"/>
    <w:basedOn w:val="a1"/>
    <w:next w:val="a1"/>
    <w:uiPriority w:val="99"/>
    <w:semiHidden/>
    <w:unhideWhenUsed/>
    <w:pPr>
      <w:ind w:left="240" w:firstLine="0"/>
    </w:pPr>
  </w:style>
  <w:style w:type="paragraph" w:styleId="affff3">
    <w:name w:val="table of figures"/>
    <w:basedOn w:val="a1"/>
    <w:next w:val="a1"/>
    <w:uiPriority w:val="99"/>
    <w:semiHidden/>
    <w:unhideWhenUsed/>
    <w:pPr>
      <w:ind w:firstLine="0"/>
    </w:pPr>
  </w:style>
  <w:style w:type="paragraph" w:styleId="affff4">
    <w:name w:val="toa heading"/>
    <w:basedOn w:val="a1"/>
    <w:next w:val="a1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46">
    <w:name w:val="toc 4"/>
    <w:basedOn w:val="a1"/>
    <w:next w:val="a1"/>
    <w:autoRedefine/>
    <w:uiPriority w:val="39"/>
    <w:semiHidden/>
    <w:unhideWhenUsed/>
    <w:pPr>
      <w:spacing w:after="100"/>
      <w:ind w:left="720" w:firstLine="0"/>
    </w:pPr>
  </w:style>
  <w:style w:type="paragraph" w:styleId="56">
    <w:name w:val="toc 5"/>
    <w:basedOn w:val="a1"/>
    <w:next w:val="a1"/>
    <w:autoRedefine/>
    <w:uiPriority w:val="39"/>
    <w:semiHidden/>
    <w:unhideWhenUsed/>
    <w:pPr>
      <w:spacing w:after="100"/>
      <w:ind w:left="960" w:firstLine="0"/>
    </w:pPr>
  </w:style>
  <w:style w:type="paragraph" w:styleId="62">
    <w:name w:val="toc 6"/>
    <w:basedOn w:val="a1"/>
    <w:next w:val="a1"/>
    <w:autoRedefine/>
    <w:uiPriority w:val="39"/>
    <w:semiHidden/>
    <w:unhideWhenUsed/>
    <w:pPr>
      <w:spacing w:after="100"/>
      <w:ind w:left="1200" w:firstLine="0"/>
    </w:pPr>
  </w:style>
  <w:style w:type="paragraph" w:styleId="72">
    <w:name w:val="toc 7"/>
    <w:basedOn w:val="a1"/>
    <w:next w:val="a1"/>
    <w:autoRedefine/>
    <w:uiPriority w:val="39"/>
    <w:semiHidden/>
    <w:unhideWhenUsed/>
    <w:pPr>
      <w:spacing w:after="100"/>
      <w:ind w:left="1440" w:firstLine="0"/>
    </w:pPr>
  </w:style>
  <w:style w:type="paragraph" w:styleId="82">
    <w:name w:val="toc 8"/>
    <w:basedOn w:val="a1"/>
    <w:next w:val="a1"/>
    <w:autoRedefine/>
    <w:uiPriority w:val="39"/>
    <w:semiHidden/>
    <w:unhideWhenUsed/>
    <w:pPr>
      <w:spacing w:after="100"/>
      <w:ind w:left="1680" w:firstLine="0"/>
    </w:pPr>
  </w:style>
  <w:style w:type="paragraph" w:styleId="92">
    <w:name w:val="toc 9"/>
    <w:basedOn w:val="a1"/>
    <w:next w:val="a1"/>
    <w:autoRedefine/>
    <w:uiPriority w:val="39"/>
    <w:semiHidden/>
    <w:unhideWhenUsed/>
    <w:pPr>
      <w:spacing w:after="100"/>
      <w:ind w:left="1920" w:firstLine="0"/>
    </w:pPr>
  </w:style>
  <w:style w:type="character" w:styleId="affff5">
    <w:name w:val="endnote reference"/>
    <w:basedOn w:val="a2"/>
    <w:uiPriority w:val="99"/>
    <w:semiHidden/>
    <w:unhideWhenUsed/>
    <w:rPr>
      <w:vertAlign w:val="superscript"/>
    </w:rPr>
  </w:style>
  <w:style w:type="character" w:styleId="affff6">
    <w:name w:val="footnote reference"/>
    <w:basedOn w:val="a2"/>
    <w:uiPriority w:val="5"/>
    <w:unhideWhenUsed/>
    <w:qFormat/>
    <w:rPr>
      <w:vertAlign w:val="superscript"/>
    </w:rPr>
  </w:style>
  <w:style w:type="table" w:customStyle="1" w:styleId="APA">
    <w:name w:val="APA 報告"/>
    <w:basedOn w:val="a3"/>
    <w:uiPriority w:val="99"/>
    <w:rsid w:val="00BF4184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ffff7">
    <w:name w:val="表格/圖表"/>
    <w:basedOn w:val="a1"/>
    <w:uiPriority w:val="39"/>
    <w:qFormat/>
    <w:pPr>
      <w:spacing w:before="240"/>
      <w:ind w:firstLine="0"/>
      <w:contextualSpacing/>
    </w:pPr>
  </w:style>
  <w:style w:type="table" w:styleId="12">
    <w:name w:val="Plain Table 1"/>
    <w:basedOn w:val="a3"/>
    <w:uiPriority w:val="41"/>
    <w:rsid w:val="00E6004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8">
    <w:name w:val="annotation reference"/>
    <w:basedOn w:val="a2"/>
    <w:uiPriority w:val="99"/>
    <w:semiHidden/>
    <w:unhideWhenUsed/>
    <w:rsid w:val="00FF2002"/>
    <w:rPr>
      <w:sz w:val="22"/>
      <w:szCs w:val="16"/>
    </w:rPr>
  </w:style>
  <w:style w:type="paragraph" w:styleId="affff9">
    <w:name w:val="endnote text"/>
    <w:basedOn w:val="a1"/>
    <w:link w:val="affffa"/>
    <w:uiPriority w:val="99"/>
    <w:semiHidden/>
    <w:unhideWhenUsed/>
    <w:qFormat/>
    <w:rsid w:val="00FF2002"/>
    <w:pPr>
      <w:spacing w:line="240" w:lineRule="auto"/>
    </w:pPr>
    <w:rPr>
      <w:sz w:val="22"/>
      <w:szCs w:val="20"/>
    </w:rPr>
  </w:style>
  <w:style w:type="character" w:customStyle="1" w:styleId="affffa">
    <w:name w:val="章節附註文字 字元"/>
    <w:basedOn w:val="a2"/>
    <w:link w:val="affff9"/>
    <w:uiPriority w:val="99"/>
    <w:semiHidden/>
    <w:rsid w:val="00FF2002"/>
    <w:rPr>
      <w:kern w:val="24"/>
      <w:sz w:val="22"/>
      <w:szCs w:val="20"/>
    </w:rPr>
  </w:style>
  <w:style w:type="character" w:styleId="HTML3">
    <w:name w:val="HTML Code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4">
    <w:name w:val="HTML Keyboard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5">
    <w:name w:val="HTML Typewriter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affffb">
    <w:name w:val="Intense Emphasis"/>
    <w:basedOn w:val="a2"/>
    <w:uiPriority w:val="21"/>
    <w:semiHidden/>
    <w:unhideWhenUsed/>
    <w:qFormat/>
    <w:rsid w:val="005D3A03"/>
    <w:rPr>
      <w:i/>
      <w:iCs/>
      <w:color w:val="373737" w:themeColor="accent1" w:themeShade="40"/>
    </w:rPr>
  </w:style>
  <w:style w:type="character" w:styleId="affffc">
    <w:name w:val="Intense Reference"/>
    <w:basedOn w:val="a2"/>
    <w:uiPriority w:val="32"/>
    <w:semiHidden/>
    <w:unhideWhenUsed/>
    <w:qFormat/>
    <w:rsid w:val="00BA45DB"/>
    <w:rPr>
      <w:b/>
      <w:bCs/>
      <w:caps w:val="0"/>
      <w:smallCaps/>
      <w:color w:val="595959" w:themeColor="text1" w:themeTint="A6"/>
      <w:spacing w:val="5"/>
    </w:rPr>
  </w:style>
  <w:style w:type="paragraph" w:styleId="affffd">
    <w:name w:val="TOC Heading"/>
    <w:basedOn w:val="1"/>
    <w:next w:val="a1"/>
    <w:uiPriority w:val="39"/>
    <w:semiHidden/>
    <w:unhideWhenUsed/>
    <w:qFormat/>
    <w:rsid w:val="009A6A3B"/>
    <w:pPr>
      <w:spacing w:before="240"/>
      <w:ind w:firstLine="720"/>
      <w:jc w:val="left"/>
      <w:outlineLvl w:val="9"/>
    </w:pPr>
    <w:rPr>
      <w:bCs w:val="0"/>
      <w:szCs w:val="32"/>
    </w:rPr>
  </w:style>
  <w:style w:type="character" w:styleId="affffe">
    <w:name w:val="FollowedHyperlink"/>
    <w:basedOn w:val="a2"/>
    <w:uiPriority w:val="99"/>
    <w:semiHidden/>
    <w:unhideWhenUsed/>
    <w:rsid w:val="009A6A3B"/>
    <w:rPr>
      <w:color w:val="595959" w:themeColor="text1" w:themeTint="A6"/>
      <w:u w:val="single"/>
    </w:rPr>
  </w:style>
  <w:style w:type="paragraph" w:customStyle="1" w:styleId="210">
    <w:name w:val="標題 21"/>
    <w:basedOn w:val="a1"/>
    <w:uiPriority w:val="1"/>
    <w:qFormat/>
    <w:rsid w:val="00B823AA"/>
    <w:pPr>
      <w:ind w:firstLine="0"/>
      <w:jc w:val="center"/>
    </w:pPr>
  </w:style>
  <w:style w:type="character" w:styleId="afffff">
    <w:name w:val="Hyperlink"/>
    <w:basedOn w:val="a2"/>
    <w:uiPriority w:val="99"/>
    <w:unhideWhenUsed/>
    <w:rsid w:val="004854AF"/>
    <w:rPr>
      <w:color w:val="5F5F5F" w:themeColor="hyperlink"/>
      <w:u w:val="single"/>
    </w:rPr>
  </w:style>
  <w:style w:type="character" w:styleId="afffff0">
    <w:name w:val="Unresolved Mention"/>
    <w:basedOn w:val="a2"/>
    <w:uiPriority w:val="99"/>
    <w:semiHidden/>
    <w:unhideWhenUsed/>
    <w:rsid w:val="004854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931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19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15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45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Microsoft\Office\16.0\DTS\zh-TW%7bFBEA6E50-EC5E-4103-9A47-1860CFE87A8E%7d\%7b49517145-5D22-4D8C-A197-FF20D106762D%7dtf0398235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713A805F4C4A148584A5EF0898DDA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EDBD963-B652-4C6E-9A45-4B5D5A4C1BDA}"/>
      </w:docPartPr>
      <w:docPartBody>
        <w:p w:rsidR="00000000" w:rsidRDefault="0063335A">
          <w:pPr>
            <w:pStyle w:val="B5713A805F4C4A148584A5EF0898DDA9"/>
          </w:pPr>
          <w:r w:rsidRPr="004946A7">
            <w:rPr>
              <w:rFonts w:hint="eastAsia"/>
              <w:noProof/>
              <w:lang w:val="zh-TW" w:bidi="zh-TW"/>
            </w:rPr>
            <w:t>[</w:t>
          </w:r>
          <w:r w:rsidRPr="004946A7">
            <w:rPr>
              <w:rFonts w:hint="eastAsia"/>
              <w:noProof/>
              <w:lang w:val="zh-TW" w:bidi="zh-TW"/>
            </w:rPr>
            <w:t>此處為標題，最多</w:t>
          </w:r>
          <w:r w:rsidRPr="004946A7">
            <w:rPr>
              <w:rFonts w:hint="eastAsia"/>
              <w:noProof/>
              <w:lang w:val="zh-TW" w:bidi="zh-TW"/>
            </w:rPr>
            <w:t xml:space="preserve"> 12 </w:t>
          </w:r>
          <w:r w:rsidRPr="004946A7">
            <w:rPr>
              <w:rFonts w:hint="eastAsia"/>
              <w:noProof/>
              <w:lang w:val="zh-TW" w:bidi="zh-TW"/>
            </w:rPr>
            <w:t>個字，一到兩行</w:t>
          </w:r>
          <w:r w:rsidRPr="004946A7">
            <w:rPr>
              <w:rFonts w:hint="eastAsia"/>
              <w:noProof/>
              <w:lang w:val="zh-TW" w:bidi="zh-TW"/>
            </w:rPr>
            <w:t>]</w:t>
          </w:r>
        </w:p>
      </w:docPartBody>
    </w:docPart>
    <w:docPart>
      <w:docPartPr>
        <w:name w:val="F4B43F4F0AA94F04A3518B96D0DCE65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50AEC94F-28AE-4675-8F8A-201B7159F06D}"/>
      </w:docPartPr>
      <w:docPartBody>
        <w:p w:rsidR="00000000" w:rsidRDefault="0063335A">
          <w:pPr>
            <w:pStyle w:val="F4B43F4F0AA94F04A3518B96D0DCE658"/>
          </w:pPr>
          <w:r w:rsidRPr="004946A7">
            <w:rPr>
              <w:rFonts w:hint="eastAsia"/>
              <w:noProof/>
              <w:lang w:val="zh-TW" w:bidi="zh-TW"/>
            </w:rPr>
            <w:t>摘要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661"/>
    <w:rsid w:val="0063335A"/>
    <w:rsid w:val="007A3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5713A805F4C4A148584A5EF0898DDA9">
    <w:name w:val="B5713A805F4C4A148584A5EF0898DDA9"/>
    <w:pPr>
      <w:widowControl w:val="0"/>
    </w:pPr>
  </w:style>
  <w:style w:type="paragraph" w:customStyle="1" w:styleId="C9EC1A1513AA470E93E66F9703E9DBA6">
    <w:name w:val="C9EC1A1513AA470E93E66F9703E9DBA6"/>
    <w:pPr>
      <w:widowControl w:val="0"/>
    </w:pPr>
  </w:style>
  <w:style w:type="paragraph" w:customStyle="1" w:styleId="FFAFCD542AE54749B0581A480DA1C106">
    <w:name w:val="FFAFCD542AE54749B0581A480DA1C106"/>
    <w:pPr>
      <w:widowControl w:val="0"/>
    </w:pPr>
  </w:style>
  <w:style w:type="paragraph" w:customStyle="1" w:styleId="09FDC065759946A584BAD3A9291C397B">
    <w:name w:val="09FDC065759946A584BAD3A9291C397B"/>
    <w:pPr>
      <w:widowControl w:val="0"/>
    </w:pPr>
  </w:style>
  <w:style w:type="paragraph" w:customStyle="1" w:styleId="F10FB5D21DB14FCEA40F61A9A4B995EA">
    <w:name w:val="F10FB5D21DB14FCEA40F61A9A4B995EA"/>
    <w:pPr>
      <w:widowControl w:val="0"/>
    </w:pPr>
  </w:style>
  <w:style w:type="paragraph" w:customStyle="1" w:styleId="F4B43F4F0AA94F04A3518B96D0DCE658">
    <w:name w:val="F4B43F4F0AA94F04A3518B96D0DCE658"/>
    <w:pPr>
      <w:widowControl w:val="0"/>
    </w:pPr>
  </w:style>
  <w:style w:type="character" w:styleId="a3">
    <w:name w:val="Emphasis"/>
    <w:basedOn w:val="a0"/>
    <w:uiPriority w:val="4"/>
    <w:unhideWhenUsed/>
    <w:qFormat/>
    <w:rPr>
      <w:i/>
      <w:iCs/>
    </w:rPr>
  </w:style>
  <w:style w:type="paragraph" w:customStyle="1" w:styleId="B06B907E038B44029D2C0E9D12D6368D">
    <w:name w:val="B06B907E038B44029D2C0E9D12D6368D"/>
    <w:pPr>
      <w:widowControl w:val="0"/>
    </w:pPr>
  </w:style>
  <w:style w:type="paragraph" w:customStyle="1" w:styleId="71951A5293854AFB90A2E8435BA55976">
    <w:name w:val="71951A5293854AFB90A2E8435BA55976"/>
    <w:pPr>
      <w:widowControl w:val="0"/>
    </w:pPr>
  </w:style>
  <w:style w:type="paragraph" w:customStyle="1" w:styleId="9DF130D40A0842C9920D1AEF2A9267FC">
    <w:name w:val="9DF130D40A0842C9920D1AEF2A9267FC"/>
    <w:pPr>
      <w:widowControl w:val="0"/>
    </w:pPr>
  </w:style>
  <w:style w:type="paragraph" w:customStyle="1" w:styleId="9B180A8404084F93B7FBDDBBE7E19E20">
    <w:name w:val="9B180A8404084F93B7FBDDBBE7E19E20"/>
    <w:pPr>
      <w:widowControl w:val="0"/>
    </w:pPr>
  </w:style>
  <w:style w:type="paragraph" w:customStyle="1" w:styleId="ED9DB1AEAD184ECDABE8832A46B0E135">
    <w:name w:val="ED9DB1AEAD184ECDABE8832A46B0E135"/>
    <w:pPr>
      <w:widowControl w:val="0"/>
    </w:pPr>
  </w:style>
  <w:style w:type="paragraph" w:customStyle="1" w:styleId="C4B68EB944184F3EBFA9F79B603B22A6">
    <w:name w:val="C4B68EB944184F3EBFA9F79B603B22A6"/>
    <w:pPr>
      <w:widowControl w:val="0"/>
    </w:pPr>
  </w:style>
  <w:style w:type="paragraph" w:customStyle="1" w:styleId="8F0007DCA321444B8B754E291879917B">
    <w:name w:val="8F0007DCA321444B8B754E291879917B"/>
    <w:pPr>
      <w:widowControl w:val="0"/>
    </w:pPr>
  </w:style>
  <w:style w:type="paragraph" w:customStyle="1" w:styleId="1B68D2FB41F847FDAB356E7BA0BD8633">
    <w:name w:val="1B68D2FB41F847FDAB356E7BA0BD8633"/>
    <w:pPr>
      <w:widowControl w:val="0"/>
    </w:pPr>
  </w:style>
  <w:style w:type="paragraph" w:customStyle="1" w:styleId="12DC61F290394734BC2E386BC1DB9CCB">
    <w:name w:val="12DC61F290394734BC2E386BC1DB9CCB"/>
    <w:pPr>
      <w:widowControl w:val="0"/>
    </w:pPr>
  </w:style>
  <w:style w:type="paragraph" w:customStyle="1" w:styleId="054AC28472EE4E4AAAD0596D62318A55">
    <w:name w:val="054AC28472EE4E4AAAD0596D62318A55"/>
    <w:pPr>
      <w:widowControl w:val="0"/>
    </w:pPr>
  </w:style>
  <w:style w:type="paragraph" w:customStyle="1" w:styleId="5FF20743C42C419D9F0BB10DFCB91820">
    <w:name w:val="5FF20743C42C419D9F0BB10DFCB91820"/>
    <w:pPr>
      <w:widowControl w:val="0"/>
    </w:pPr>
  </w:style>
  <w:style w:type="paragraph" w:customStyle="1" w:styleId="3BFEA0E8F6D14BE0AF05AD31DD47FFA0">
    <w:name w:val="3BFEA0E8F6D14BE0AF05AD31DD47FFA0"/>
    <w:pPr>
      <w:widowControl w:val="0"/>
    </w:pPr>
  </w:style>
  <w:style w:type="paragraph" w:customStyle="1" w:styleId="1C8DCBCE62C94753AAF3ED2785256592">
    <w:name w:val="1C8DCBCE62C94753AAF3ED2785256592"/>
    <w:pPr>
      <w:widowControl w:val="0"/>
    </w:pPr>
  </w:style>
  <w:style w:type="paragraph" w:customStyle="1" w:styleId="083EB1D698D2489F862045B6B8D47185">
    <w:name w:val="083EB1D698D2489F862045B6B8D47185"/>
    <w:pPr>
      <w:widowControl w:val="0"/>
    </w:pPr>
  </w:style>
  <w:style w:type="paragraph" w:customStyle="1" w:styleId="0E5A6A62C32142279F56530E30EAC1C7">
    <w:name w:val="0E5A6A62C32142279F56530E30EAC1C7"/>
    <w:pPr>
      <w:widowControl w:val="0"/>
    </w:pPr>
  </w:style>
  <w:style w:type="paragraph" w:customStyle="1" w:styleId="C2BA63277A5546429052A7708652A541">
    <w:name w:val="C2BA63277A5546429052A7708652A541"/>
    <w:pPr>
      <w:widowControl w:val="0"/>
    </w:pPr>
  </w:style>
  <w:style w:type="paragraph" w:customStyle="1" w:styleId="26C6808C5C30431DA8ECC07A581CEBE8">
    <w:name w:val="26C6808C5C30431DA8ECC07A581CEBE8"/>
    <w:pPr>
      <w:widowControl w:val="0"/>
    </w:pPr>
  </w:style>
  <w:style w:type="paragraph" w:customStyle="1" w:styleId="3C4328F30C634B9494222FE1BEA438ED">
    <w:name w:val="3C4328F30C634B9494222FE1BEA438ED"/>
    <w:pPr>
      <w:widowControl w:val="0"/>
    </w:pPr>
  </w:style>
  <w:style w:type="paragraph" w:customStyle="1" w:styleId="8414104072864A30A6194CA89C335A43">
    <w:name w:val="8414104072864A30A6194CA89C335A43"/>
    <w:pPr>
      <w:widowControl w:val="0"/>
    </w:pPr>
  </w:style>
  <w:style w:type="paragraph" w:customStyle="1" w:styleId="D2042CD56FF343F7B891E12D39DCCFEE">
    <w:name w:val="D2042CD56FF343F7B891E12D39DCCFEE"/>
    <w:pPr>
      <w:widowControl w:val="0"/>
    </w:pPr>
  </w:style>
  <w:style w:type="paragraph" w:customStyle="1" w:styleId="28B54C8E0936421D8A5347166B0E1283">
    <w:name w:val="28B54C8E0936421D8A5347166B0E1283"/>
    <w:pPr>
      <w:widowControl w:val="0"/>
    </w:pPr>
  </w:style>
  <w:style w:type="paragraph" w:customStyle="1" w:styleId="7D908AC286DF474CBE600D2A3EAF588D">
    <w:name w:val="7D908AC286DF474CBE600D2A3EAF588D"/>
    <w:pPr>
      <w:widowControl w:val="0"/>
    </w:pPr>
  </w:style>
  <w:style w:type="paragraph" w:customStyle="1" w:styleId="3DBD20E6392D4723817CF09991F37B86">
    <w:name w:val="3DBD20E6392D4723817CF09991F37B86"/>
    <w:pPr>
      <w:widowControl w:val="0"/>
    </w:pPr>
  </w:style>
  <w:style w:type="paragraph" w:customStyle="1" w:styleId="4A7815DC1A1F4FB6B8AFAD533BEF95C3">
    <w:name w:val="4A7815DC1A1F4FB6B8AFAD533BEF95C3"/>
    <w:pPr>
      <w:widowControl w:val="0"/>
    </w:pPr>
  </w:style>
  <w:style w:type="paragraph" w:customStyle="1" w:styleId="9B8D12FDBB2748F4AD6A4B365FA0F0D5">
    <w:name w:val="9B8D12FDBB2748F4AD6A4B365FA0F0D5"/>
    <w:pPr>
      <w:widowControl w:val="0"/>
    </w:pPr>
  </w:style>
  <w:style w:type="paragraph" w:customStyle="1" w:styleId="808A61637FFD4AF4B0BC1D9154460362">
    <w:name w:val="808A61637FFD4AF4B0BC1D9154460362"/>
    <w:pPr>
      <w:widowControl w:val="0"/>
    </w:pPr>
  </w:style>
  <w:style w:type="paragraph" w:customStyle="1" w:styleId="F0230D2382F44A758889F0972A432B71">
    <w:name w:val="F0230D2382F44A758889F0972A432B71"/>
    <w:pPr>
      <w:widowControl w:val="0"/>
    </w:pPr>
  </w:style>
  <w:style w:type="paragraph" w:customStyle="1" w:styleId="ACB00BCA11724733ABA7FBF8BFDBC357">
    <w:name w:val="ACB00BCA11724733ABA7FBF8BFDBC357"/>
    <w:pPr>
      <w:widowControl w:val="0"/>
    </w:pPr>
  </w:style>
  <w:style w:type="paragraph" w:customStyle="1" w:styleId="E64997B447AB40CAA0424E078FC2AB0E">
    <w:name w:val="E64997B447AB40CAA0424E078FC2AB0E"/>
    <w:pPr>
      <w:widowControl w:val="0"/>
    </w:pPr>
  </w:style>
  <w:style w:type="paragraph" w:customStyle="1" w:styleId="9BDD84F84D6B4829A662B293FB347901">
    <w:name w:val="9BDD84F84D6B4829A662B293FB347901"/>
    <w:pPr>
      <w:widowControl w:val="0"/>
    </w:pPr>
  </w:style>
  <w:style w:type="paragraph" w:customStyle="1" w:styleId="EB9B0F924C9344BB864EAB7BC82382D2">
    <w:name w:val="EB9B0F924C9344BB864EAB7BC82382D2"/>
    <w:pPr>
      <w:widowControl w:val="0"/>
    </w:pPr>
  </w:style>
  <w:style w:type="paragraph" w:customStyle="1" w:styleId="03AFEE34F12C4AD1A651DFEE6B593F00">
    <w:name w:val="03AFEE34F12C4AD1A651DFEE6B593F00"/>
    <w:pPr>
      <w:widowControl w:val="0"/>
    </w:pPr>
  </w:style>
  <w:style w:type="paragraph" w:customStyle="1" w:styleId="DFB8604BDC524F4B975BC3CD0E20FA88">
    <w:name w:val="DFB8604BDC524F4B975BC3CD0E20FA88"/>
    <w:pPr>
      <w:widowControl w:val="0"/>
    </w:pPr>
  </w:style>
  <w:style w:type="paragraph" w:customStyle="1" w:styleId="69F005626F0C49D3927107D3A88F8760">
    <w:name w:val="69F005626F0C49D3927107D3A88F8760"/>
    <w:pPr>
      <w:widowControl w:val="0"/>
    </w:pPr>
  </w:style>
  <w:style w:type="paragraph" w:customStyle="1" w:styleId="A720B217E73B4AF5B829C2D03602FF24">
    <w:name w:val="A720B217E73B4AF5B829C2D03602FF24"/>
    <w:pPr>
      <w:widowControl w:val="0"/>
    </w:pPr>
  </w:style>
  <w:style w:type="paragraph" w:customStyle="1" w:styleId="2977AA8205D243BABEB7BF334901A5DF">
    <w:name w:val="2977AA8205D243BABEB7BF334901A5DF"/>
    <w:pPr>
      <w:widowControl w:val="0"/>
    </w:pPr>
  </w:style>
  <w:style w:type="paragraph" w:customStyle="1" w:styleId="FEE0607480E346A6BE3DE5A28D9C0C46">
    <w:name w:val="FEE0607480E346A6BE3DE5A28D9C0C46"/>
    <w:pPr>
      <w:widowControl w:val="0"/>
    </w:pPr>
  </w:style>
  <w:style w:type="paragraph" w:customStyle="1" w:styleId="91A5D8C980EE460A8DB9964EFEA45F5A">
    <w:name w:val="91A5D8C980EE460A8DB9964EFEA45F5A"/>
    <w:pPr>
      <w:widowControl w:val="0"/>
    </w:pPr>
  </w:style>
  <w:style w:type="paragraph" w:customStyle="1" w:styleId="F63F0C656EA743D496EED9D294766758">
    <w:name w:val="F63F0C656EA743D496EED9D294766758"/>
    <w:pPr>
      <w:widowControl w:val="0"/>
    </w:pPr>
  </w:style>
  <w:style w:type="paragraph" w:customStyle="1" w:styleId="CEEA131B8FFE43DA8EDA29B52B0A20AA">
    <w:name w:val="CEEA131B8FFE43DA8EDA29B52B0A20AA"/>
    <w:pPr>
      <w:widowControl w:val="0"/>
    </w:pPr>
  </w:style>
  <w:style w:type="paragraph" w:customStyle="1" w:styleId="63B0BF0C080F4F239FB65AD05F5AD91A">
    <w:name w:val="63B0BF0C080F4F239FB65AD05F5AD91A"/>
    <w:pPr>
      <w:widowControl w:val="0"/>
    </w:pPr>
  </w:style>
  <w:style w:type="paragraph" w:customStyle="1" w:styleId="9C405899A40B42ADB042922F1933034E">
    <w:name w:val="9C405899A40B42ADB042922F1933034E"/>
    <w:pPr>
      <w:widowControl w:val="0"/>
    </w:pPr>
  </w:style>
  <w:style w:type="paragraph" w:customStyle="1" w:styleId="A8FAA4E0829541228E7B3094E34AC952">
    <w:name w:val="A8FAA4E0829541228E7B3094E34AC952"/>
    <w:pPr>
      <w:widowControl w:val="0"/>
    </w:pPr>
  </w:style>
  <w:style w:type="paragraph" w:customStyle="1" w:styleId="899C3CEF65534B04A4430C37A3C19E4D">
    <w:name w:val="899C3CEF65534B04A4430C37A3C19E4D"/>
    <w:pPr>
      <w:widowControl w:val="0"/>
    </w:pPr>
  </w:style>
  <w:style w:type="paragraph" w:customStyle="1" w:styleId="95557B1254824016AD072D16E97E969F">
    <w:name w:val="95557B1254824016AD072D16E97E969F"/>
    <w:pPr>
      <w:widowControl w:val="0"/>
    </w:pPr>
  </w:style>
  <w:style w:type="paragraph" w:customStyle="1" w:styleId="046AA55C0ADF42199EC620C9115C9AC9">
    <w:name w:val="046AA55C0ADF42199EC620C9115C9AC9"/>
    <w:pPr>
      <w:widowControl w:val="0"/>
    </w:pPr>
  </w:style>
  <w:style w:type="paragraph" w:customStyle="1" w:styleId="46143FB1B6E543C9B1D843A9B9C25576">
    <w:name w:val="46143FB1B6E543C9B1D843A9B9C25576"/>
    <w:pPr>
      <w:widowControl w:val="0"/>
    </w:pPr>
  </w:style>
  <w:style w:type="paragraph" w:customStyle="1" w:styleId="2917F99F6CA043C4A7AA5039009B8454">
    <w:name w:val="2917F99F6CA043C4A7AA5039009B8454"/>
    <w:pPr>
      <w:widowControl w:val="0"/>
    </w:pPr>
  </w:style>
  <w:style w:type="paragraph" w:customStyle="1" w:styleId="2D1B309E921944A1A8D862DF25399B9F">
    <w:name w:val="2D1B309E921944A1A8D862DF25399B9F"/>
    <w:pPr>
      <w:widowControl w:val="0"/>
    </w:pPr>
  </w:style>
  <w:style w:type="paragraph" w:customStyle="1" w:styleId="514A194C9B7C48D2A34C09615A1C148D">
    <w:name w:val="514A194C9B7C48D2A34C09615A1C148D"/>
    <w:pPr>
      <w:widowControl w:val="0"/>
    </w:pPr>
  </w:style>
  <w:style w:type="paragraph" w:customStyle="1" w:styleId="4BCF45FEE22043E39B045276BBBAAB4A">
    <w:name w:val="4BCF45FEE22043E39B045276BBBAAB4A"/>
    <w:pPr>
      <w:widowControl w:val="0"/>
    </w:pPr>
  </w:style>
  <w:style w:type="paragraph" w:customStyle="1" w:styleId="42C83F3E851B4B12B1D04998D825EF3F">
    <w:name w:val="42C83F3E851B4B12B1D04998D825EF3F"/>
    <w:pPr>
      <w:widowControl w:val="0"/>
    </w:pPr>
  </w:style>
  <w:style w:type="paragraph" w:customStyle="1" w:styleId="3B79AE4264CD4323B1CD2212C3F52857">
    <w:name w:val="3B79AE4264CD4323B1CD2212C3F52857"/>
    <w:pPr>
      <w:widowControl w:val="0"/>
    </w:pPr>
  </w:style>
  <w:style w:type="paragraph" w:customStyle="1" w:styleId="4A79634E23FA4E4DB252B1F0346A9AF9">
    <w:name w:val="4A79634E23FA4E4DB252B1F0346A9AF9"/>
    <w:pPr>
      <w:widowControl w:val="0"/>
    </w:pPr>
  </w:style>
  <w:style w:type="paragraph" w:customStyle="1" w:styleId="323F7C0ECA714A549B14E5DF1A147E79">
    <w:name w:val="323F7C0ECA714A549B14E5DF1A147E79"/>
    <w:pPr>
      <w:widowControl w:val="0"/>
    </w:pPr>
  </w:style>
  <w:style w:type="paragraph" w:customStyle="1" w:styleId="1C31428362484D749480329E9A1286BF">
    <w:name w:val="1C31428362484D749480329E9A1286BF"/>
    <w:pPr>
      <w:widowControl w:val="0"/>
    </w:pPr>
  </w:style>
  <w:style w:type="paragraph" w:customStyle="1" w:styleId="B0D6A9D92AE94C69B8B5A3D0BBE6549F">
    <w:name w:val="B0D6A9D92AE94C69B8B5A3D0BBE6549F"/>
    <w:pPr>
      <w:widowControl w:val="0"/>
    </w:pPr>
  </w:style>
  <w:style w:type="character" w:styleId="a4">
    <w:name w:val="Placeholder Text"/>
    <w:basedOn w:val="a0"/>
    <w:uiPriority w:val="99"/>
    <w:semiHidden/>
    <w:rsid w:val="007A3661"/>
    <w:rPr>
      <w:color w:val="404040" w:themeColor="text1" w:themeTint="BF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{75DDBB23-E63B-438E-88F7-DD4D9F0DF52F}</b:Guid>
    <b:Title>文章標題</b:Title>
    <b:Year>年份</b:Year>
    <b:JournalName>期刊標題</b:JournalName>
    <b:Pages>起訖頁碼</b:Pages>
    <b:Author>
      <b:Author>
        <b:NameList>
          <b:Person>
            <b:Last>姓氏，名字，中間名</b:Last>
          </b:Person>
        </b:NameList>
      </b:Author>
    </b:Author>
    <b:RefOrder>1</b:RefOrder>
  </b:Source>
  <b:Source>
    <b:Tag>Last</b:Tag>
    <b:SourceType>Book</b:SourceType>
    <b:Guid>{86C42B2C-B50E-43B9-BEE9-57E08FD7868C}</b:Guid>
    <b:Title>書名</b:Title>
    <b:Year>年</b:Year>
    <b:City>城市名</b:City>
    <b:Publisher>發行者名稱</b:Publisher>
    <b:Author>
      <b:Author>
        <b:NameList>
          <b:Person>
            <b:Last>姓氏，名字，中間名</b:La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B80A5668-9D66-4C2F-93D6-90372C350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{49517145-5D22-4D8C-A197-FF20D106762D}tf03982351_win32.dotx</Template>
  <TotalTime>132</TotalTime>
  <Pages>18</Pages>
  <Words>483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安全程式設計與駭客攻防技術期末報告</dc:title>
  <dc:subject/>
  <dc:creator>USER</dc:creator>
  <cp:keywords/>
  <dc:description/>
  <cp:lastModifiedBy>傳郡 羅</cp:lastModifiedBy>
  <cp:revision>1</cp:revision>
  <dcterms:created xsi:type="dcterms:W3CDTF">2021-06-26T07:57:00Z</dcterms:created>
  <dcterms:modified xsi:type="dcterms:W3CDTF">2021-06-26T10:09:00Z</dcterms:modified>
</cp:coreProperties>
</file>